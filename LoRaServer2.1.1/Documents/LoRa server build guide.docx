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9A6C7C" w:rsidRDefault="004E3DC6" w:rsidP="009A6C7C">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9A6C7C">
        <w:rPr>
          <w:rFonts w:cs="Times New Roman"/>
          <w:b/>
        </w:rPr>
        <w:t>LoRaWAN</w:t>
      </w:r>
      <w:proofErr w:type="spellEnd"/>
      <w:r w:rsidR="009A6C7C">
        <w:rPr>
          <w:rFonts w:cs="Times New Roman"/>
          <w:b/>
        </w:rPr>
        <w:t xml:space="preserve"> Network Server Demonstration: </w:t>
      </w:r>
    </w:p>
    <w:p w:rsidR="00A02B02" w:rsidRPr="00D07B65" w:rsidRDefault="009A6C7C" w:rsidP="009A6C7C">
      <w:pPr>
        <w:pStyle w:val="Title"/>
        <w:pBdr>
          <w:bottom w:val="single" w:sz="8" w:space="18" w:color="4F81BD"/>
        </w:pBdr>
        <w:spacing w:before="480"/>
        <w:jc w:val="center"/>
        <w:rPr>
          <w:rFonts w:cs="Times New Roman"/>
          <w:b/>
        </w:rPr>
      </w:pPr>
      <w:r>
        <w:rPr>
          <w:rFonts w:cs="Times New Roman"/>
          <w:b/>
        </w:rPr>
        <w:t>Source Code Build Guide</w:t>
      </w:r>
      <w:r w:rsidR="004E3DC6">
        <w:rPr>
          <w:rFonts w:cs="Times New Roman"/>
          <w:b/>
        </w:rPr>
        <w:fldChar w:fldCharType="end"/>
      </w:r>
    </w:p>
    <w:p w:rsidR="00A02B02" w:rsidRPr="00B029CE" w:rsidRDefault="00A02B02" w:rsidP="00D07B65">
      <w:pPr>
        <w:pStyle w:val="BodyText"/>
      </w:pPr>
      <w:r w:rsidRPr="00B029CE">
        <w:br w:type="page"/>
      </w:r>
    </w:p>
    <w:p w:rsidR="00F7424A"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3964894" w:history="1">
        <w:r w:rsidR="00F7424A" w:rsidRPr="0021630C">
          <w:rPr>
            <w:rStyle w:val="Hyperlink"/>
            <w:noProof/>
          </w:rPr>
          <w:t>1</w:t>
        </w:r>
        <w:r w:rsidR="00F7424A">
          <w:rPr>
            <w:rFonts w:asciiTheme="minorHAnsi" w:eastAsiaTheme="minorEastAsia" w:hAnsiTheme="minorHAnsi" w:cstheme="minorBidi"/>
            <w:noProof/>
            <w:color w:val="auto"/>
            <w:sz w:val="22"/>
            <w:szCs w:val="22"/>
            <w:lang w:eastAsia="en-GB"/>
          </w:rPr>
          <w:tab/>
        </w:r>
        <w:r w:rsidR="00F7424A" w:rsidRPr="0021630C">
          <w:rPr>
            <w:rStyle w:val="Hyperlink"/>
            <w:noProof/>
          </w:rPr>
          <w:t>History</w:t>
        </w:r>
        <w:r w:rsidR="00F7424A">
          <w:rPr>
            <w:noProof/>
            <w:webHidden/>
          </w:rPr>
          <w:tab/>
        </w:r>
        <w:r w:rsidR="00F7424A">
          <w:rPr>
            <w:noProof/>
            <w:webHidden/>
          </w:rPr>
          <w:fldChar w:fldCharType="begin"/>
        </w:r>
        <w:r w:rsidR="00F7424A">
          <w:rPr>
            <w:noProof/>
            <w:webHidden/>
          </w:rPr>
          <w:instrText xml:space="preserve"> PAGEREF _Toc423964894 \h </w:instrText>
        </w:r>
        <w:r w:rsidR="00F7424A">
          <w:rPr>
            <w:noProof/>
            <w:webHidden/>
          </w:rPr>
        </w:r>
        <w:r w:rsidR="00F7424A">
          <w:rPr>
            <w:noProof/>
            <w:webHidden/>
          </w:rPr>
          <w:fldChar w:fldCharType="separate"/>
        </w:r>
        <w:r w:rsidR="00F7424A">
          <w:rPr>
            <w:noProof/>
            <w:webHidden/>
          </w:rPr>
          <w:t>2</w:t>
        </w:r>
        <w:r w:rsidR="00F7424A">
          <w:rPr>
            <w:noProof/>
            <w:webHidden/>
          </w:rPr>
          <w:fldChar w:fldCharType="end"/>
        </w:r>
      </w:hyperlink>
    </w:p>
    <w:p w:rsidR="00F7424A" w:rsidRDefault="0062156A">
      <w:pPr>
        <w:pStyle w:val="TOC1"/>
        <w:rPr>
          <w:rFonts w:asciiTheme="minorHAnsi" w:eastAsiaTheme="minorEastAsia" w:hAnsiTheme="minorHAnsi" w:cstheme="minorBidi"/>
          <w:noProof/>
          <w:color w:val="auto"/>
          <w:sz w:val="22"/>
          <w:szCs w:val="22"/>
          <w:lang w:eastAsia="en-GB"/>
        </w:rPr>
      </w:pPr>
      <w:hyperlink w:anchor="_Toc423964895" w:history="1">
        <w:r w:rsidR="00F7424A" w:rsidRPr="0021630C">
          <w:rPr>
            <w:rStyle w:val="Hyperlink"/>
            <w:noProof/>
          </w:rPr>
          <w:t>2</w:t>
        </w:r>
        <w:r w:rsidR="00F7424A">
          <w:rPr>
            <w:rFonts w:asciiTheme="minorHAnsi" w:eastAsiaTheme="minorEastAsia" w:hAnsiTheme="minorHAnsi" w:cstheme="minorBidi"/>
            <w:noProof/>
            <w:color w:val="auto"/>
            <w:sz w:val="22"/>
            <w:szCs w:val="22"/>
            <w:lang w:eastAsia="en-GB"/>
          </w:rPr>
          <w:tab/>
        </w:r>
        <w:r w:rsidR="00F7424A" w:rsidRPr="0021630C">
          <w:rPr>
            <w:rStyle w:val="Hyperlink"/>
            <w:noProof/>
          </w:rPr>
          <w:t>Introduction</w:t>
        </w:r>
        <w:r w:rsidR="00F7424A">
          <w:rPr>
            <w:noProof/>
            <w:webHidden/>
          </w:rPr>
          <w:tab/>
        </w:r>
        <w:r w:rsidR="00F7424A">
          <w:rPr>
            <w:noProof/>
            <w:webHidden/>
          </w:rPr>
          <w:fldChar w:fldCharType="begin"/>
        </w:r>
        <w:r w:rsidR="00F7424A">
          <w:rPr>
            <w:noProof/>
            <w:webHidden/>
          </w:rPr>
          <w:instrText xml:space="preserve"> PAGEREF _Toc423964895 \h </w:instrText>
        </w:r>
        <w:r w:rsidR="00F7424A">
          <w:rPr>
            <w:noProof/>
            <w:webHidden/>
          </w:rPr>
        </w:r>
        <w:r w:rsidR="00F7424A">
          <w:rPr>
            <w:noProof/>
            <w:webHidden/>
          </w:rPr>
          <w:fldChar w:fldCharType="separate"/>
        </w:r>
        <w:r w:rsidR="00F7424A">
          <w:rPr>
            <w:noProof/>
            <w:webHidden/>
          </w:rPr>
          <w:t>3</w:t>
        </w:r>
        <w:r w:rsidR="00F7424A">
          <w:rPr>
            <w:noProof/>
            <w:webHidden/>
          </w:rPr>
          <w:fldChar w:fldCharType="end"/>
        </w:r>
      </w:hyperlink>
    </w:p>
    <w:p w:rsidR="00F7424A" w:rsidRDefault="0062156A">
      <w:pPr>
        <w:pStyle w:val="TOC1"/>
        <w:rPr>
          <w:rFonts w:asciiTheme="minorHAnsi" w:eastAsiaTheme="minorEastAsia" w:hAnsiTheme="minorHAnsi" w:cstheme="minorBidi"/>
          <w:noProof/>
          <w:color w:val="auto"/>
          <w:sz w:val="22"/>
          <w:szCs w:val="22"/>
          <w:lang w:eastAsia="en-GB"/>
        </w:rPr>
      </w:pPr>
      <w:hyperlink w:anchor="_Toc423964896" w:history="1">
        <w:r w:rsidR="00F7424A" w:rsidRPr="0021630C">
          <w:rPr>
            <w:rStyle w:val="Hyperlink"/>
            <w:noProof/>
          </w:rPr>
          <w:t>3</w:t>
        </w:r>
        <w:r w:rsidR="00F7424A">
          <w:rPr>
            <w:rFonts w:asciiTheme="minorHAnsi" w:eastAsiaTheme="minorEastAsia" w:hAnsiTheme="minorHAnsi" w:cstheme="minorBidi"/>
            <w:noProof/>
            <w:color w:val="auto"/>
            <w:sz w:val="22"/>
            <w:szCs w:val="22"/>
            <w:lang w:eastAsia="en-GB"/>
          </w:rPr>
          <w:tab/>
        </w:r>
        <w:r w:rsidR="00F7424A" w:rsidRPr="0021630C">
          <w:rPr>
            <w:rStyle w:val="Hyperlink"/>
            <w:noProof/>
          </w:rPr>
          <w:t>Building the servers</w:t>
        </w:r>
        <w:r w:rsidR="00F7424A">
          <w:rPr>
            <w:noProof/>
            <w:webHidden/>
          </w:rPr>
          <w:tab/>
        </w:r>
        <w:r w:rsidR="00F7424A">
          <w:rPr>
            <w:noProof/>
            <w:webHidden/>
          </w:rPr>
          <w:fldChar w:fldCharType="begin"/>
        </w:r>
        <w:r w:rsidR="00F7424A">
          <w:rPr>
            <w:noProof/>
            <w:webHidden/>
          </w:rPr>
          <w:instrText xml:space="preserve"> PAGEREF _Toc423964896 \h </w:instrText>
        </w:r>
        <w:r w:rsidR="00F7424A">
          <w:rPr>
            <w:noProof/>
            <w:webHidden/>
          </w:rPr>
        </w:r>
        <w:r w:rsidR="00F7424A">
          <w:rPr>
            <w:noProof/>
            <w:webHidden/>
          </w:rPr>
          <w:fldChar w:fldCharType="separate"/>
        </w:r>
        <w:r w:rsidR="00F7424A">
          <w:rPr>
            <w:noProof/>
            <w:webHidden/>
          </w:rPr>
          <w:t>3</w:t>
        </w:r>
        <w:r w:rsidR="00F7424A">
          <w:rPr>
            <w:noProof/>
            <w:webHidden/>
          </w:rPr>
          <w:fldChar w:fldCharType="end"/>
        </w:r>
      </w:hyperlink>
    </w:p>
    <w:p w:rsidR="00F7424A" w:rsidRDefault="0062156A">
      <w:pPr>
        <w:pStyle w:val="TOC2"/>
        <w:tabs>
          <w:tab w:val="left" w:pos="880"/>
          <w:tab w:val="right" w:leader="dot" w:pos="9060"/>
        </w:tabs>
        <w:rPr>
          <w:rFonts w:asciiTheme="minorHAnsi" w:eastAsiaTheme="minorEastAsia" w:hAnsiTheme="minorHAnsi" w:cstheme="minorBidi"/>
          <w:noProof/>
          <w:lang w:eastAsia="en-GB"/>
        </w:rPr>
      </w:pPr>
      <w:hyperlink w:anchor="_Toc423964897" w:history="1">
        <w:r w:rsidR="00F7424A" w:rsidRPr="0021630C">
          <w:rPr>
            <w:rStyle w:val="Hyperlink"/>
            <w:noProof/>
          </w:rPr>
          <w:t>3.1</w:t>
        </w:r>
        <w:r w:rsidR="00F7424A">
          <w:rPr>
            <w:rFonts w:asciiTheme="minorHAnsi" w:eastAsiaTheme="minorEastAsia" w:hAnsiTheme="minorHAnsi" w:cstheme="minorBidi"/>
            <w:noProof/>
            <w:lang w:eastAsia="en-GB"/>
          </w:rPr>
          <w:tab/>
        </w:r>
        <w:r w:rsidR="00F7424A" w:rsidRPr="0021630C">
          <w:rPr>
            <w:rStyle w:val="Hyperlink"/>
            <w:noProof/>
          </w:rPr>
          <w:t>Linux</w:t>
        </w:r>
        <w:r w:rsidR="00F7424A">
          <w:rPr>
            <w:noProof/>
            <w:webHidden/>
          </w:rPr>
          <w:tab/>
        </w:r>
        <w:r w:rsidR="00F7424A">
          <w:rPr>
            <w:noProof/>
            <w:webHidden/>
          </w:rPr>
          <w:fldChar w:fldCharType="begin"/>
        </w:r>
        <w:r w:rsidR="00F7424A">
          <w:rPr>
            <w:noProof/>
            <w:webHidden/>
          </w:rPr>
          <w:instrText xml:space="preserve"> PAGEREF _Toc423964897 \h </w:instrText>
        </w:r>
        <w:r w:rsidR="00F7424A">
          <w:rPr>
            <w:noProof/>
            <w:webHidden/>
          </w:rPr>
        </w:r>
        <w:r w:rsidR="00F7424A">
          <w:rPr>
            <w:noProof/>
            <w:webHidden/>
          </w:rPr>
          <w:fldChar w:fldCharType="separate"/>
        </w:r>
        <w:r w:rsidR="00F7424A">
          <w:rPr>
            <w:noProof/>
            <w:webHidden/>
          </w:rPr>
          <w:t>3</w:t>
        </w:r>
        <w:r w:rsidR="00F7424A">
          <w:rPr>
            <w:noProof/>
            <w:webHidden/>
          </w:rPr>
          <w:fldChar w:fldCharType="end"/>
        </w:r>
      </w:hyperlink>
    </w:p>
    <w:p w:rsidR="00F7424A" w:rsidRDefault="0062156A">
      <w:pPr>
        <w:pStyle w:val="TOC2"/>
        <w:tabs>
          <w:tab w:val="left" w:pos="880"/>
          <w:tab w:val="right" w:leader="dot" w:pos="9060"/>
        </w:tabs>
        <w:rPr>
          <w:rFonts w:asciiTheme="minorHAnsi" w:eastAsiaTheme="minorEastAsia" w:hAnsiTheme="minorHAnsi" w:cstheme="minorBidi"/>
          <w:noProof/>
          <w:lang w:eastAsia="en-GB"/>
        </w:rPr>
      </w:pPr>
      <w:hyperlink w:anchor="_Toc423964898" w:history="1">
        <w:r w:rsidR="00F7424A" w:rsidRPr="0021630C">
          <w:rPr>
            <w:rStyle w:val="Hyperlink"/>
            <w:noProof/>
          </w:rPr>
          <w:t>3.2</w:t>
        </w:r>
        <w:r w:rsidR="00F7424A">
          <w:rPr>
            <w:rFonts w:asciiTheme="minorHAnsi" w:eastAsiaTheme="minorEastAsia" w:hAnsiTheme="minorHAnsi" w:cstheme="minorBidi"/>
            <w:noProof/>
            <w:lang w:eastAsia="en-GB"/>
          </w:rPr>
          <w:tab/>
        </w:r>
        <w:r w:rsidR="00F7424A" w:rsidRPr="0021630C">
          <w:rPr>
            <w:rStyle w:val="Hyperlink"/>
            <w:noProof/>
          </w:rPr>
          <w:t>Windows</w:t>
        </w:r>
        <w:r w:rsidR="00F7424A">
          <w:rPr>
            <w:noProof/>
            <w:webHidden/>
          </w:rPr>
          <w:tab/>
        </w:r>
        <w:r w:rsidR="00F7424A">
          <w:rPr>
            <w:noProof/>
            <w:webHidden/>
          </w:rPr>
          <w:fldChar w:fldCharType="begin"/>
        </w:r>
        <w:r w:rsidR="00F7424A">
          <w:rPr>
            <w:noProof/>
            <w:webHidden/>
          </w:rPr>
          <w:instrText xml:space="preserve"> PAGEREF _Toc423964898 \h </w:instrText>
        </w:r>
        <w:r w:rsidR="00F7424A">
          <w:rPr>
            <w:noProof/>
            <w:webHidden/>
          </w:rPr>
        </w:r>
        <w:r w:rsidR="00F7424A">
          <w:rPr>
            <w:noProof/>
            <w:webHidden/>
          </w:rPr>
          <w:fldChar w:fldCharType="separate"/>
        </w:r>
        <w:r w:rsidR="00F7424A">
          <w:rPr>
            <w:noProof/>
            <w:webHidden/>
          </w:rPr>
          <w:t>3</w:t>
        </w:r>
        <w:r w:rsidR="00F7424A">
          <w:rPr>
            <w:noProof/>
            <w:webHidden/>
          </w:rPr>
          <w:fldChar w:fldCharType="end"/>
        </w:r>
      </w:hyperlink>
    </w:p>
    <w:p w:rsidR="00F7424A" w:rsidRDefault="0062156A">
      <w:pPr>
        <w:pStyle w:val="TOC1"/>
        <w:rPr>
          <w:rFonts w:asciiTheme="minorHAnsi" w:eastAsiaTheme="minorEastAsia" w:hAnsiTheme="minorHAnsi" w:cstheme="minorBidi"/>
          <w:noProof/>
          <w:color w:val="auto"/>
          <w:sz w:val="22"/>
          <w:szCs w:val="22"/>
          <w:lang w:eastAsia="en-GB"/>
        </w:rPr>
      </w:pPr>
      <w:hyperlink w:anchor="_Toc423964899" w:history="1">
        <w:r w:rsidR="00F7424A" w:rsidRPr="0021630C">
          <w:rPr>
            <w:rStyle w:val="Hyperlink"/>
            <w:noProof/>
          </w:rPr>
          <w:t>4</w:t>
        </w:r>
        <w:r w:rsidR="00F7424A">
          <w:rPr>
            <w:rFonts w:asciiTheme="minorHAnsi" w:eastAsiaTheme="minorEastAsia" w:hAnsiTheme="minorHAnsi" w:cstheme="minorBidi"/>
            <w:noProof/>
            <w:color w:val="auto"/>
            <w:sz w:val="22"/>
            <w:szCs w:val="22"/>
            <w:lang w:eastAsia="en-GB"/>
          </w:rPr>
          <w:tab/>
        </w:r>
        <w:r w:rsidR="00F7424A" w:rsidRPr="0021630C">
          <w:rPr>
            <w:rStyle w:val="Hyperlink"/>
            <w:noProof/>
          </w:rPr>
          <w:t>References</w:t>
        </w:r>
        <w:r w:rsidR="00F7424A">
          <w:rPr>
            <w:noProof/>
            <w:webHidden/>
          </w:rPr>
          <w:tab/>
        </w:r>
        <w:r w:rsidR="00F7424A">
          <w:rPr>
            <w:noProof/>
            <w:webHidden/>
          </w:rPr>
          <w:fldChar w:fldCharType="begin"/>
        </w:r>
        <w:r w:rsidR="00F7424A">
          <w:rPr>
            <w:noProof/>
            <w:webHidden/>
          </w:rPr>
          <w:instrText xml:space="preserve"> PAGEREF _Toc423964899 \h </w:instrText>
        </w:r>
        <w:r w:rsidR="00F7424A">
          <w:rPr>
            <w:noProof/>
            <w:webHidden/>
          </w:rPr>
        </w:r>
        <w:r w:rsidR="00F7424A">
          <w:rPr>
            <w:noProof/>
            <w:webHidden/>
          </w:rPr>
          <w:fldChar w:fldCharType="separate"/>
        </w:r>
        <w:r w:rsidR="00F7424A">
          <w:rPr>
            <w:noProof/>
            <w:webHidden/>
          </w:rPr>
          <w:t>4</w:t>
        </w:r>
        <w:r w:rsidR="00F7424A">
          <w:rPr>
            <w:noProof/>
            <w:webHidden/>
          </w:rPr>
          <w:fldChar w:fldCharType="end"/>
        </w:r>
      </w:hyperlink>
    </w:p>
    <w:p w:rsidR="009A6C7C" w:rsidRDefault="00704E13" w:rsidP="00D07B65">
      <w:pPr>
        <w:pStyle w:val="BodyText"/>
        <w:rPr>
          <w:lang w:eastAsia="ja-JP"/>
        </w:rPr>
      </w:pPr>
      <w:r w:rsidRPr="0028610B">
        <w:rPr>
          <w:lang w:eastAsia="ja-JP"/>
        </w:rPr>
        <w:fldChar w:fldCharType="end"/>
      </w:r>
    </w:p>
    <w:p w:rsidR="009A6C7C" w:rsidRDefault="009A6C7C" w:rsidP="00D07B65">
      <w:pPr>
        <w:pStyle w:val="BodyText"/>
        <w:rPr>
          <w:lang w:eastAsia="ja-JP"/>
        </w:rPr>
      </w:pPr>
    </w:p>
    <w:p w:rsidR="009A6C7C" w:rsidRDefault="009A6C7C" w:rsidP="00D07B65">
      <w:pPr>
        <w:pStyle w:val="BodyText"/>
        <w:rPr>
          <w:lang w:eastAsia="ja-JP"/>
        </w:rPr>
      </w:pPr>
    </w:p>
    <w:p w:rsidR="009A6C7C" w:rsidRDefault="009A6C7C" w:rsidP="00F7424A">
      <w:pPr>
        <w:pStyle w:val="Heading1"/>
      </w:pPr>
      <w:bookmarkStart w:id="1" w:name="_Toc422729438"/>
      <w:bookmarkStart w:id="2" w:name="_Toc422837671"/>
      <w:bookmarkStart w:id="3" w:name="_Toc423964894"/>
      <w:r>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9A6C7C" w:rsidTr="004E3E4F">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9A6C7C" w:rsidRPr="00051E1F" w:rsidRDefault="009A6C7C" w:rsidP="004E3E4F">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9A6C7C" w:rsidRPr="00051E1F" w:rsidRDefault="009A6C7C" w:rsidP="004E3E4F">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9A6C7C" w:rsidRDefault="009A6C7C" w:rsidP="004E3E4F">
            <w:pPr>
              <w:pStyle w:val="TableHeader"/>
            </w:pPr>
            <w:r w:rsidRPr="00051E1F">
              <w:t>Author</w:t>
            </w:r>
          </w:p>
        </w:tc>
      </w:tr>
      <w:tr w:rsidR="009A6C7C" w:rsidTr="004E3E4F">
        <w:trPr>
          <w:trHeight w:val="247"/>
        </w:trPr>
        <w:tc>
          <w:tcPr>
            <w:tcW w:w="1727" w:type="dxa"/>
            <w:tcBorders>
              <w:top w:val="single" w:sz="4" w:space="0" w:color="808080"/>
              <w:left w:val="single" w:sz="4" w:space="0" w:color="808080"/>
              <w:bottom w:val="single" w:sz="4" w:space="0" w:color="808080"/>
            </w:tcBorders>
          </w:tcPr>
          <w:p w:rsidR="009A6C7C" w:rsidRDefault="009A6C7C" w:rsidP="004E3E4F">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9A6C7C" w:rsidRDefault="009A6C7C" w:rsidP="004E3E4F">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9A6C7C" w:rsidRDefault="00F7424A" w:rsidP="004E3E4F">
            <w:pPr>
              <w:snapToGrid w:val="0"/>
              <w:jc w:val="center"/>
            </w:pPr>
            <w:proofErr w:type="spellStart"/>
            <w:r>
              <w:t>DR</w:t>
            </w:r>
            <w:r w:rsidR="009A6C7C">
              <w:t>o</w:t>
            </w:r>
            <w:proofErr w:type="spellEnd"/>
          </w:p>
        </w:tc>
      </w:tr>
    </w:tbl>
    <w:p w:rsidR="00704E13" w:rsidRDefault="00704E13" w:rsidP="00D07B65">
      <w:pPr>
        <w:pStyle w:val="BodyText"/>
        <w:rPr>
          <w:lang w:eastAsia="ja-JP"/>
        </w:rPr>
      </w:pPr>
      <w:bookmarkStart w:id="4" w:name="_Toc406743296"/>
      <w:r>
        <w:rPr>
          <w:lang w:eastAsia="ja-JP"/>
        </w:rPr>
        <w:br w:type="page"/>
      </w:r>
    </w:p>
    <w:p w:rsidR="00A02B02" w:rsidRDefault="00A02B02" w:rsidP="0023532E">
      <w:pPr>
        <w:pStyle w:val="Heading1"/>
      </w:pPr>
      <w:bookmarkStart w:id="5" w:name="_Toc421177331"/>
      <w:bookmarkStart w:id="6" w:name="_Toc423964895"/>
      <w:r w:rsidRPr="00913FDE">
        <w:lastRenderedPageBreak/>
        <w:t>Introduction</w:t>
      </w:r>
      <w:bookmarkEnd w:id="4"/>
      <w:bookmarkEnd w:id="5"/>
      <w:bookmarkEnd w:id="6"/>
    </w:p>
    <w:p w:rsidR="00E763C4" w:rsidRDefault="00E763C4" w:rsidP="00E763C4">
      <w:pPr>
        <w:pStyle w:val="BodyText"/>
      </w:pPr>
      <w:r>
        <w:t>The document guides the user to build</w:t>
      </w:r>
      <w:r w:rsidR="005230AF">
        <w:t xml:space="preserve"> the </w:t>
      </w:r>
      <w:r>
        <w:t>Semtec</w:t>
      </w:r>
      <w:r w:rsidR="005230AF">
        <w:t xml:space="preserve">h </w:t>
      </w:r>
      <w:proofErr w:type="gramStart"/>
      <w:r w:rsidR="005230AF">
        <w:t>LoRa</w:t>
      </w:r>
      <w:proofErr w:type="gramEnd"/>
      <w:r w:rsidR="005230AF">
        <w:t xml:space="preserve"> S</w:t>
      </w:r>
      <w:r w:rsidR="00090586">
        <w:t>ervers</w:t>
      </w:r>
      <w:r w:rsidR="0063551D">
        <w:t xml:space="preserve"> from Source code Version 2.1</w:t>
      </w:r>
      <w:r w:rsidR="004703DD">
        <w:t>.x</w:t>
      </w:r>
      <w:r w:rsidR="00090586">
        <w:t xml:space="preserve">.  </w:t>
      </w:r>
    </w:p>
    <w:p w:rsidR="00E763C4" w:rsidRDefault="00E763C4" w:rsidP="00E763C4">
      <w:pPr>
        <w:pStyle w:val="Heading1"/>
        <w:spacing w:before="240" w:after="60" w:line="240" w:lineRule="auto"/>
        <w:jc w:val="left"/>
      </w:pPr>
      <w:bookmarkStart w:id="7" w:name="_Toc271030526"/>
      <w:bookmarkStart w:id="8" w:name="_Toc271105062"/>
      <w:bookmarkStart w:id="9" w:name="_Toc271030527"/>
      <w:bookmarkStart w:id="10" w:name="_Toc271105063"/>
      <w:bookmarkStart w:id="11" w:name="_Toc271030533"/>
      <w:bookmarkStart w:id="12" w:name="_Toc271105069"/>
      <w:bookmarkStart w:id="13" w:name="_Toc414034710"/>
      <w:bookmarkStart w:id="14" w:name="_Toc421177332"/>
      <w:bookmarkStart w:id="15" w:name="_Toc423964896"/>
      <w:bookmarkStart w:id="16" w:name="_Toc523706801"/>
      <w:bookmarkStart w:id="17" w:name="_Toc529852770"/>
      <w:bookmarkStart w:id="18" w:name="_Toc401663834"/>
      <w:bookmarkStart w:id="19" w:name="_Ref413143358"/>
      <w:bookmarkStart w:id="20" w:name="_Toc414034709"/>
      <w:bookmarkEnd w:id="7"/>
      <w:bookmarkEnd w:id="8"/>
      <w:bookmarkEnd w:id="9"/>
      <w:bookmarkEnd w:id="10"/>
      <w:bookmarkEnd w:id="11"/>
      <w:bookmarkEnd w:id="12"/>
      <w:r>
        <w:t>Building the servers</w:t>
      </w:r>
      <w:bookmarkEnd w:id="13"/>
      <w:bookmarkEnd w:id="14"/>
      <w:bookmarkEnd w:id="15"/>
    </w:p>
    <w:p w:rsidR="00E763C4" w:rsidRDefault="00E763C4" w:rsidP="00E763C4">
      <w:pPr>
        <w:pStyle w:val="Heading2"/>
        <w:spacing w:before="240" w:after="120"/>
        <w:ind w:left="567" w:hanging="567"/>
        <w:jc w:val="left"/>
      </w:pPr>
      <w:bookmarkStart w:id="21" w:name="_Toc414034711"/>
      <w:bookmarkStart w:id="22" w:name="_Toc421177333"/>
      <w:bookmarkStart w:id="23" w:name="_Toc423964897"/>
      <w:r>
        <w:t>Linux</w:t>
      </w:r>
      <w:bookmarkEnd w:id="21"/>
      <w:bookmarkEnd w:id="22"/>
      <w:bookmarkEnd w:id="23"/>
    </w:p>
    <w:p w:rsidR="00E763C4" w:rsidRDefault="00E763C4" w:rsidP="00E763C4">
      <w:pPr>
        <w:pStyle w:val="BodyText"/>
      </w:pPr>
      <w:r>
        <w:t xml:space="preserve">Extract the files from the supplied (release) zip file.  </w:t>
      </w:r>
    </w:p>
    <w:p w:rsidR="00E763C4" w:rsidRPr="00E4334A" w:rsidRDefault="00E763C4" w:rsidP="00E763C4">
      <w:pPr>
        <w:pStyle w:val="BodyText"/>
      </w:pPr>
      <w:r>
        <w:t>Set working directory to the directory that contains the file '</w:t>
      </w:r>
      <w:proofErr w:type="spellStart"/>
      <w:r>
        <w:t>Makefile</w:t>
      </w:r>
      <w:proofErr w:type="spellEnd"/>
      <w:r>
        <w:t>'</w:t>
      </w:r>
    </w:p>
    <w:p w:rsidR="00E763C4" w:rsidRPr="00690491" w:rsidRDefault="00E763C4" w:rsidP="00E763C4">
      <w:pPr>
        <w:pStyle w:val="BodyText"/>
      </w:pPr>
      <w:r>
        <w:t xml:space="preserve">Execute the command 'make'.  The files </w:t>
      </w:r>
      <w:proofErr w:type="spellStart"/>
      <w:r>
        <w:t>loraNS</w:t>
      </w:r>
      <w:proofErr w:type="spellEnd"/>
      <w:r>
        <w:t xml:space="preserve">, </w:t>
      </w:r>
      <w:proofErr w:type="spellStart"/>
      <w:r>
        <w:t>loraA</w:t>
      </w:r>
      <w:r w:rsidR="005B2F05">
        <w:t>S</w:t>
      </w:r>
      <w:proofErr w:type="spellEnd"/>
      <w:r>
        <w:t xml:space="preserve">, </w:t>
      </w:r>
      <w:proofErr w:type="spellStart"/>
      <w:r>
        <w:t>loraNC</w:t>
      </w:r>
      <w:proofErr w:type="spellEnd"/>
      <w:r>
        <w:t xml:space="preserve">, </w:t>
      </w:r>
      <w:proofErr w:type="spellStart"/>
      <w:r>
        <w:t>loraCS</w:t>
      </w:r>
      <w:proofErr w:type="spellEnd"/>
      <w:r>
        <w:t xml:space="preserve"> and </w:t>
      </w:r>
      <w:proofErr w:type="spellStart"/>
      <w:r>
        <w:t>loracmd</w:t>
      </w:r>
      <w:proofErr w:type="spellEnd"/>
      <w:r>
        <w:t xml:space="preserve"> should be created.  </w:t>
      </w:r>
    </w:p>
    <w:p w:rsidR="00E763C4" w:rsidRDefault="00E763C4" w:rsidP="00E763C4">
      <w:pPr>
        <w:pStyle w:val="Heading2"/>
        <w:spacing w:before="240" w:after="120"/>
        <w:ind w:left="567" w:hanging="567"/>
        <w:jc w:val="left"/>
      </w:pPr>
      <w:bookmarkStart w:id="24" w:name="_Toc414034712"/>
      <w:bookmarkStart w:id="25" w:name="_Ref414262943"/>
      <w:bookmarkStart w:id="26" w:name="_Toc421177334"/>
      <w:bookmarkStart w:id="27" w:name="_Toc423964898"/>
      <w:r>
        <w:t>Windows</w:t>
      </w:r>
      <w:bookmarkEnd w:id="24"/>
      <w:bookmarkEnd w:id="25"/>
      <w:bookmarkEnd w:id="26"/>
      <w:bookmarkEnd w:id="27"/>
    </w:p>
    <w:p w:rsidR="00E763C4" w:rsidRDefault="00E763C4" w:rsidP="000E3A67">
      <w:pPr>
        <w:pStyle w:val="BodyText"/>
      </w:pPr>
      <w:r>
        <w:t>Install 'Microsoft Visual Studio 2010 Professional, including the C++ option</w:t>
      </w:r>
    </w:p>
    <w:p w:rsidR="00E763C4" w:rsidRDefault="00E763C4" w:rsidP="000E3A67">
      <w:pPr>
        <w:pStyle w:val="BodyText"/>
      </w:pPr>
      <w:r>
        <w:t xml:space="preserve">Extract the files from the supplied (release) zip file.  </w:t>
      </w:r>
    </w:p>
    <w:p w:rsidR="00E763C4" w:rsidRDefault="00E763C4" w:rsidP="000E3A67">
      <w:pPr>
        <w:pStyle w:val="BodyText"/>
      </w:pPr>
      <w:r>
        <w:t>Start 'Microsoft Visual C++ 2010 Professional'</w:t>
      </w:r>
    </w:p>
    <w:p w:rsidR="00E763C4" w:rsidRDefault="00E763C4" w:rsidP="000E3A67">
      <w:pPr>
        <w:pStyle w:val="BodyText"/>
      </w:pPr>
      <w:r>
        <w:t xml:space="preserve">Select Menu File&gt;Open&gt;Project/Solution.  </w:t>
      </w:r>
    </w:p>
    <w:p w:rsidR="00E763C4" w:rsidRDefault="00E763C4" w:rsidP="000E3A67">
      <w:pPr>
        <w:pStyle w:val="BodyText"/>
      </w:pPr>
      <w:r>
        <w:t>Open the solution 'LoRa Server.sln'</w:t>
      </w:r>
    </w:p>
    <w:p w:rsidR="004703DD" w:rsidRDefault="004703DD" w:rsidP="000E3A67">
      <w:pPr>
        <w:pStyle w:val="BodyText"/>
      </w:pPr>
      <w:r>
        <w:t>The compilation relies on the include file '</w:t>
      </w:r>
      <w:proofErr w:type="spellStart"/>
      <w:r>
        <w:t>mysql.h</w:t>
      </w:r>
      <w:proofErr w:type="spellEnd"/>
      <w:r>
        <w:t>' being located in '</w:t>
      </w:r>
      <w:r w:rsidRPr="005C148D">
        <w:t>C</w:t>
      </w:r>
      <w:proofErr w:type="gramStart"/>
      <w:r w:rsidRPr="005C148D">
        <w:t>:\</w:t>
      </w:r>
      <w:proofErr w:type="spellStart"/>
      <w:proofErr w:type="gramEnd"/>
      <w:r w:rsidRPr="005C148D">
        <w:t>xampp</w:t>
      </w:r>
      <w:proofErr w:type="spellEnd"/>
      <w:r w:rsidRPr="005C148D">
        <w:t>\</w:t>
      </w:r>
      <w:proofErr w:type="spellStart"/>
      <w:r w:rsidRPr="005C148D">
        <w:t>mysql</w:t>
      </w:r>
      <w:proofErr w:type="spellEnd"/>
      <w:r w:rsidRPr="005C148D">
        <w:t>\include\</w:t>
      </w:r>
      <w:r>
        <w:t xml:space="preserve">'.  If it is not, the file must either be copied to that location or the 'Additional Included Directories' option of each of the projects altered to include the location in which the files exist.  </w:t>
      </w:r>
    </w:p>
    <w:p w:rsidR="00E763C4" w:rsidRDefault="00E763C4" w:rsidP="000E3A67">
      <w:pPr>
        <w:pStyle w:val="BodyText"/>
      </w:pPr>
      <w:r>
        <w:t xml:space="preserve">Select 'Release' </w:t>
      </w:r>
      <w:proofErr w:type="gramStart"/>
      <w:r>
        <w:t>build</w:t>
      </w:r>
      <w:proofErr w:type="gramEnd"/>
      <w:r>
        <w:t xml:space="preserve">  </w:t>
      </w:r>
    </w:p>
    <w:p w:rsidR="00E763C4" w:rsidRDefault="00E763C4" w:rsidP="00E763C4">
      <w:pPr>
        <w:pStyle w:val="Figure"/>
      </w:pPr>
      <w:r>
        <w:drawing>
          <wp:inline distT="0" distB="0" distL="0" distR="0" wp14:anchorId="1B6271E3" wp14:editId="2AB7C17F">
            <wp:extent cx="43719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1975" cy="990600"/>
                    </a:xfrm>
                    <a:prstGeom prst="rect">
                      <a:avLst/>
                    </a:prstGeom>
                  </pic:spPr>
                </pic:pic>
              </a:graphicData>
            </a:graphic>
          </wp:inline>
        </w:drawing>
      </w:r>
    </w:p>
    <w:p w:rsidR="00E763C4" w:rsidRDefault="00E763C4" w:rsidP="00E763C4">
      <w:pPr>
        <w:pStyle w:val="Caption"/>
      </w:pPr>
      <w:r>
        <w:t xml:space="preserve">Figure </w:t>
      </w:r>
      <w:r>
        <w:fldChar w:fldCharType="begin"/>
      </w:r>
      <w:r>
        <w:instrText xml:space="preserve"> SEQ Figure \* ARABIC </w:instrText>
      </w:r>
      <w:r>
        <w:fldChar w:fldCharType="separate"/>
      </w:r>
      <w:r w:rsidR="00CC162C">
        <w:rPr>
          <w:noProof/>
        </w:rPr>
        <w:t>1</w:t>
      </w:r>
      <w:r>
        <w:rPr>
          <w:noProof/>
        </w:rPr>
        <w:fldChar w:fldCharType="end"/>
      </w:r>
      <w:r>
        <w:t xml:space="preserve">:  Screenshot of Microsoft Visual </w:t>
      </w:r>
      <w:r w:rsidR="00C86422">
        <w:t>C++ application showing 'release' build selected</w:t>
      </w:r>
    </w:p>
    <w:p w:rsidR="00E763C4" w:rsidRDefault="00E763C4" w:rsidP="000E3A67">
      <w:pPr>
        <w:pStyle w:val="BodyText"/>
      </w:pPr>
      <w:r>
        <w:t xml:space="preserve">Select Build&gt;Solution.  </w:t>
      </w:r>
    </w:p>
    <w:p w:rsidR="00E763C4" w:rsidRDefault="00E763C4" w:rsidP="000E3A67">
      <w:pPr>
        <w:pStyle w:val="BodyText"/>
      </w:pPr>
      <w:r>
        <w:t xml:space="preserve">The executable files ApplicationServer.exe, CustomerServer.exe, LoRaCmd.exe, NetworkController.exe, </w:t>
      </w:r>
      <w:proofErr w:type="gramStart"/>
      <w:r>
        <w:t>NetworkServer.exe</w:t>
      </w:r>
      <w:proofErr w:type="gramEnd"/>
      <w:r>
        <w:t xml:space="preserve"> </w:t>
      </w:r>
      <w:r w:rsidR="00C86422">
        <w:t>will</w:t>
      </w:r>
      <w:r>
        <w:t xml:space="preserve"> be generated.  </w:t>
      </w:r>
    </w:p>
    <w:p w:rsidR="00F27460" w:rsidRDefault="00F27460" w:rsidP="000E3A67">
      <w:pPr>
        <w:pStyle w:val="BodyText"/>
      </w:pPr>
    </w:p>
    <w:p w:rsidR="00F27460" w:rsidRDefault="00F27460" w:rsidP="000E3A67">
      <w:pPr>
        <w:pStyle w:val="BodyText"/>
      </w:pPr>
      <w:r>
        <w:t xml:space="preserve">Now refer to </w:t>
      </w:r>
      <w:sdt>
        <w:sdtPr>
          <w:id w:val="-1234701179"/>
          <w:citation/>
        </w:sdtPr>
        <w:sdtEndPr/>
        <w:sdtContent>
          <w:r w:rsidR="00CD3A55">
            <w:fldChar w:fldCharType="begin"/>
          </w:r>
          <w:r w:rsidR="0063551D">
            <w:instrText xml:space="preserve">CITATION Sem153 \l 2057 </w:instrText>
          </w:r>
          <w:r w:rsidR="00CD3A55">
            <w:fldChar w:fldCharType="separate"/>
          </w:r>
          <w:r w:rsidR="0063551D" w:rsidRPr="0063551D">
            <w:rPr>
              <w:noProof/>
            </w:rPr>
            <w:t>[1]</w:t>
          </w:r>
          <w:r w:rsidR="00CD3A55">
            <w:fldChar w:fldCharType="end"/>
          </w:r>
        </w:sdtContent>
      </w:sdt>
      <w:r w:rsidR="00CD3A55">
        <w:t xml:space="preserve"> </w:t>
      </w:r>
      <w:r>
        <w:t>to start the installation.</w:t>
      </w:r>
    </w:p>
    <w:p w:rsidR="00E763C4" w:rsidRDefault="00E763C4" w:rsidP="00E763C4">
      <w:pPr>
        <w:pStyle w:val="Heading1"/>
        <w:spacing w:before="240" w:after="60" w:line="240" w:lineRule="auto"/>
        <w:jc w:val="left"/>
      </w:pPr>
      <w:bookmarkStart w:id="28" w:name="_Toc414034735"/>
      <w:bookmarkStart w:id="29" w:name="_Toc421177335"/>
      <w:bookmarkStart w:id="30" w:name="_Toc423964899"/>
      <w:bookmarkEnd w:id="16"/>
      <w:bookmarkEnd w:id="17"/>
      <w:bookmarkEnd w:id="18"/>
      <w:bookmarkEnd w:id="19"/>
      <w:bookmarkEnd w:id="20"/>
      <w:r>
        <w:lastRenderedPageBreak/>
        <w:t>References</w:t>
      </w:r>
      <w:bookmarkEnd w:id="28"/>
      <w:bookmarkEnd w:id="29"/>
      <w:bookmarkEnd w:id="30"/>
    </w:p>
    <w:p w:rsidR="0063551D" w:rsidRDefault="00E763C4" w:rsidP="00E763C4">
      <w:pPr>
        <w:pStyle w:val="BodyText"/>
        <w:keepNext/>
        <w:rPr>
          <w:rFonts w:cs="Times New Roman"/>
          <w:noProof/>
          <w:lang w:val="fr-CH" w:eastAsia="fr-CH"/>
        </w:rPr>
      </w:pPr>
      <w:r>
        <w:t>Each trademark is the property of its owner.</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63551D">
        <w:trPr>
          <w:tblCellSpacing w:w="15" w:type="dxa"/>
        </w:trPr>
        <w:tc>
          <w:tcPr>
            <w:tcW w:w="50" w:type="pct"/>
            <w:hideMark/>
          </w:tcPr>
          <w:p w:rsidR="0063551D" w:rsidRDefault="0063551D">
            <w:pPr>
              <w:pStyle w:val="Bibliography"/>
              <w:rPr>
                <w:rFonts w:eastAsiaTheme="minorEastAsia"/>
                <w:noProof/>
              </w:rPr>
            </w:pPr>
            <w:r>
              <w:rPr>
                <w:noProof/>
              </w:rPr>
              <w:t xml:space="preserve">[1] </w:t>
            </w:r>
          </w:p>
        </w:tc>
        <w:tc>
          <w:tcPr>
            <w:tcW w:w="0" w:type="auto"/>
            <w:hideMark/>
          </w:tcPr>
          <w:p w:rsidR="0063551D" w:rsidRDefault="0063551D">
            <w:pPr>
              <w:pStyle w:val="Bibliography"/>
              <w:rPr>
                <w:rFonts w:eastAsiaTheme="minorEastAsia"/>
                <w:noProof/>
              </w:rPr>
            </w:pPr>
            <w:r>
              <w:rPr>
                <w:noProof/>
              </w:rPr>
              <w:t>Semtech Ltd, “LoRaWAN Network Server Demonstration: Installation Guide,” 2015.</w:t>
            </w:r>
          </w:p>
        </w:tc>
      </w:tr>
    </w:tbl>
    <w:p w:rsidR="0063551D" w:rsidRDefault="0063551D">
      <w:pPr>
        <w:rPr>
          <w:rFonts w:eastAsia="Times New Roman"/>
          <w:noProof/>
        </w:rPr>
      </w:pPr>
    </w:p>
    <w:p w:rsidR="00E763C4" w:rsidRPr="00463DDF" w:rsidRDefault="00E763C4" w:rsidP="00E763C4">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10" w:history="1">
              <w:r w:rsidRPr="00A841C2">
                <w:rPr>
                  <w:lang w:val="en-US"/>
                </w:rPr>
                <w:t>support_rf_na@semtech.com</w:t>
              </w:r>
            </w:hyperlink>
          </w:p>
          <w:p w:rsidR="00456824" w:rsidRDefault="00456824" w:rsidP="00A841C2">
            <w:pPr>
              <w:pStyle w:val="CompanyAddress"/>
            </w:pPr>
            <w:r w:rsidRPr="00F856E5">
              <w:t xml:space="preserve">Internet: </w:t>
            </w:r>
            <w:hyperlink r:id="rId11"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even" r:id="rId12"/>
      <w:headerReference w:type="default" r:id="rId13"/>
      <w:footerReference w:type="even" r:id="rId14"/>
      <w:footerReference w:type="default" r:id="rId15"/>
      <w:headerReference w:type="first" r:id="rId16"/>
      <w:footerReference w:type="first" r:id="rId17"/>
      <w:footnotePr>
        <w:numFmt w:val="chicago"/>
        <w:numStart w:val="2"/>
      </w:footnotePr>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56A" w:rsidRDefault="0062156A" w:rsidP="00917A6E">
      <w:pPr>
        <w:spacing w:line="240" w:lineRule="auto"/>
      </w:pPr>
      <w:r>
        <w:separator/>
      </w:r>
    </w:p>
  </w:endnote>
  <w:endnote w:type="continuationSeparator" w:id="0">
    <w:p w:rsidR="0062156A" w:rsidRDefault="0062156A" w:rsidP="00917A6E">
      <w:pPr>
        <w:spacing w:line="240" w:lineRule="auto"/>
      </w:pPr>
      <w:r>
        <w:continuationSeparator/>
      </w:r>
    </w:p>
  </w:endnote>
  <w:endnote w:type="continuationNotice" w:id="1">
    <w:p w:rsidR="0062156A" w:rsidRDefault="006215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4A" w:rsidRDefault="00F742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8A5" w:rsidRDefault="0062156A" w:rsidP="00920C18">
    <w:pPr>
      <w:pStyle w:val="Footer"/>
    </w:pPr>
    <w:r>
      <w:rPr>
        <w:sz w:val="20"/>
        <w:szCs w:val="20"/>
      </w:rPr>
      <w:pict>
        <v:rect id="_x0000_i1025" style="width:453.6pt;height:1pt" o:hralign="center" o:hrstd="t" o:hrnoshade="t" o:hr="t" fillcolor="#4f81bd" stroked="f"/>
      </w:pict>
    </w:r>
  </w:p>
  <w:p w:rsidR="00E008A5" w:rsidRDefault="00E008A5"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71F08C9A" wp14:editId="344EEEE0">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fldSimple w:instr=" DOCPROPERTY  Revision  \* MERGEFORMAT ">
      <w:r w:rsidR="00780FEF">
        <w:t>1.0</w:t>
      </w:r>
    </w:fldSimple>
    <w:r w:rsidR="00780FEF">
      <w:t xml:space="preserve"> </w:t>
    </w:r>
    <w:r>
      <w:t xml:space="preserve">– </w:t>
    </w:r>
    <w:r>
      <w:fldChar w:fldCharType="begin"/>
    </w:r>
    <w:r>
      <w:instrText xml:space="preserve"> DATE  \@ "MMMM yyyy"  \* MERGEFORMAT </w:instrText>
    </w:r>
    <w:r>
      <w:fldChar w:fldCharType="separate"/>
    </w:r>
    <w:r w:rsidR="00DC16C2">
      <w:rPr>
        <w:noProof/>
      </w:rPr>
      <w:t>July 2015</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DC16C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C16C2">
      <w:rPr>
        <w:rStyle w:val="PageNumber"/>
        <w:noProof/>
      </w:rPr>
      <w:t>5</w:t>
    </w:r>
    <w:r>
      <w:rPr>
        <w:rStyle w:val="PageNumber"/>
      </w:rPr>
      <w:fldChar w:fldCharType="end"/>
    </w:r>
    <w:r>
      <w:rPr>
        <w:rStyle w:val="PageNumber"/>
      </w:rPr>
      <w:tab/>
    </w:r>
    <w:hyperlink r:id="rId2" w:history="1">
      <w:r w:rsidRPr="00135A61">
        <w:rPr>
          <w:rStyle w:val="Hyperlink"/>
        </w:rPr>
        <w:t>www.semtech.com</w:t>
      </w:r>
    </w:hyperlink>
  </w:p>
  <w:p w:rsidR="00E008A5" w:rsidRPr="00920C18" w:rsidRDefault="00E008A5" w:rsidP="00920C18">
    <w:pPr>
      <w:pStyle w:val="Footer"/>
    </w:pPr>
    <w:r>
      <w:rPr>
        <w:rStyle w:val="PageNumber"/>
      </w:rPr>
      <w:t>©2015 Semtech Corporation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4A" w:rsidRDefault="00F74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56A" w:rsidRDefault="0062156A" w:rsidP="00917A6E">
      <w:pPr>
        <w:spacing w:line="240" w:lineRule="auto"/>
      </w:pPr>
      <w:r>
        <w:separator/>
      </w:r>
    </w:p>
  </w:footnote>
  <w:footnote w:type="continuationSeparator" w:id="0">
    <w:p w:rsidR="0062156A" w:rsidRDefault="0062156A" w:rsidP="00917A6E">
      <w:pPr>
        <w:spacing w:line="240" w:lineRule="auto"/>
      </w:pPr>
      <w:r>
        <w:continuationSeparator/>
      </w:r>
    </w:p>
  </w:footnote>
  <w:footnote w:type="continuationNotice" w:id="1">
    <w:p w:rsidR="0062156A" w:rsidRDefault="0062156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4A" w:rsidRDefault="00F74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8A5" w:rsidRPr="004D07D0" w:rsidRDefault="00E008A5"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785DD745" wp14:editId="43187D5C">
          <wp:simplePos x="0" y="0"/>
          <wp:positionH relativeFrom="column">
            <wp:posOffset>5715</wp:posOffset>
          </wp:positionH>
          <wp:positionV relativeFrom="paragraph">
            <wp:posOffset>165637</wp:posOffset>
          </wp:positionV>
          <wp:extent cx="2473200" cy="525600"/>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sidR="00C9063C">
      <w:rPr>
        <w:b/>
        <w:bCs/>
        <w:sz w:val="40"/>
        <w:szCs w:val="40"/>
      </w:rPr>
      <w:fldChar w:fldCharType="begin"/>
    </w:r>
    <w:r w:rsidR="00C9063C">
      <w:rPr>
        <w:b/>
        <w:bCs/>
        <w:sz w:val="40"/>
        <w:szCs w:val="40"/>
      </w:rPr>
      <w:instrText xml:space="preserve"> DOCPROPERTY  "Document Number"  \* MERGEFORMAT </w:instrText>
    </w:r>
    <w:r w:rsidR="00C9063C">
      <w:rPr>
        <w:b/>
        <w:bCs/>
        <w:sz w:val="40"/>
        <w:szCs w:val="40"/>
      </w:rPr>
      <w:fldChar w:fldCharType="separate"/>
    </w:r>
    <w:r w:rsidR="00F7424A">
      <w:rPr>
        <w:b/>
        <w:bCs/>
        <w:sz w:val="40"/>
        <w:szCs w:val="40"/>
      </w:rPr>
      <w:t>ANNWS.07.2</w:t>
    </w:r>
    <w:r w:rsidR="009A6C7C">
      <w:rPr>
        <w:b/>
        <w:bCs/>
        <w:sz w:val="40"/>
        <w:szCs w:val="40"/>
      </w:rPr>
      <w:t>.</w:t>
    </w:r>
    <w:r w:rsidR="00F7424A">
      <w:rPr>
        <w:b/>
        <w:bCs/>
        <w:sz w:val="40"/>
        <w:szCs w:val="40"/>
      </w:rPr>
      <w:t>1.</w:t>
    </w:r>
    <w:r w:rsidR="009A6C7C">
      <w:rPr>
        <w:b/>
        <w:bCs/>
        <w:sz w:val="40"/>
        <w:szCs w:val="40"/>
      </w:rPr>
      <w:t>W.SYS</w:t>
    </w:r>
    <w:r w:rsidR="00C9063C">
      <w:rPr>
        <w:b/>
        <w:bCs/>
        <w:sz w:val="40"/>
        <w:szCs w:val="40"/>
      </w:rPr>
      <w:fldChar w:fldCharType="end"/>
    </w:r>
  </w:p>
  <w:p w:rsidR="00E008A5" w:rsidRDefault="00E008A5"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sidR="00C9063C">
      <w:rPr>
        <w:b/>
        <w:bCs/>
        <w:sz w:val="40"/>
        <w:szCs w:val="40"/>
      </w:rPr>
      <w:fldChar w:fldCharType="begin"/>
    </w:r>
    <w:r w:rsidR="00C9063C">
      <w:rPr>
        <w:b/>
        <w:bCs/>
        <w:sz w:val="40"/>
        <w:szCs w:val="40"/>
      </w:rPr>
      <w:instrText xml:space="preserve"> DOCPROPERTY  "Short Title"  \* MERGEFORMAT </w:instrText>
    </w:r>
    <w:r w:rsidR="00C9063C">
      <w:rPr>
        <w:b/>
        <w:bCs/>
        <w:sz w:val="40"/>
        <w:szCs w:val="40"/>
      </w:rPr>
      <w:fldChar w:fldCharType="separate"/>
    </w:r>
    <w:r w:rsidR="00780FEF">
      <w:rPr>
        <w:b/>
        <w:bCs/>
        <w:sz w:val="40"/>
        <w:szCs w:val="40"/>
      </w:rPr>
      <w:t>Server Build</w:t>
    </w:r>
    <w:r w:rsidR="009A6C7C">
      <w:rPr>
        <w:b/>
        <w:bCs/>
        <w:sz w:val="40"/>
        <w:szCs w:val="40"/>
      </w:rPr>
      <w:t xml:space="preserve"> Guide</w:t>
    </w:r>
    <w:r w:rsidR="00C9063C">
      <w:rPr>
        <w:b/>
        <w:bCs/>
        <w:sz w:val="40"/>
        <w:szCs w:val="40"/>
      </w:rPr>
      <w:fldChar w:fldCharType="end"/>
    </w:r>
  </w:p>
  <w:p w:rsidR="00E008A5" w:rsidRPr="004D07D0" w:rsidRDefault="00E008A5"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E008A5" w:rsidRDefault="00E008A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4A" w:rsidRDefault="00F74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190"/>
    <w:multiLevelType w:val="multilevel"/>
    <w:tmpl w:val="06400C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63542AC"/>
    <w:multiLevelType w:val="hybridMultilevel"/>
    <w:tmpl w:val="F22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9E2A30"/>
    <w:multiLevelType w:val="hybridMultilevel"/>
    <w:tmpl w:val="62749C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64A01E4B"/>
    <w:multiLevelType w:val="hybridMultilevel"/>
    <w:tmpl w:val="BA98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9A6B49"/>
    <w:multiLevelType w:val="multilevel"/>
    <w:tmpl w:val="AF9800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4"/>
  </w:num>
  <w:num w:numId="3">
    <w:abstractNumId w:val="0"/>
  </w:num>
  <w:num w:numId="4">
    <w:abstractNumId w:val="3"/>
  </w:num>
  <w:num w:numId="5">
    <w:abstractNumId w:val="1"/>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numFmt w:val="chicago"/>
    <w:numStart w:val="2"/>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44"/>
    <w:rsid w:val="00000A6C"/>
    <w:rsid w:val="0000256B"/>
    <w:rsid w:val="0000784A"/>
    <w:rsid w:val="000100BD"/>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612E"/>
    <w:rsid w:val="00047FC1"/>
    <w:rsid w:val="00050F1C"/>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2DD5"/>
    <w:rsid w:val="00082F23"/>
    <w:rsid w:val="0008378D"/>
    <w:rsid w:val="00086C80"/>
    <w:rsid w:val="0008751A"/>
    <w:rsid w:val="00090586"/>
    <w:rsid w:val="00090BF3"/>
    <w:rsid w:val="0009109E"/>
    <w:rsid w:val="000935C7"/>
    <w:rsid w:val="00094BC0"/>
    <w:rsid w:val="00095E63"/>
    <w:rsid w:val="00096B15"/>
    <w:rsid w:val="00097A2B"/>
    <w:rsid w:val="000A52F4"/>
    <w:rsid w:val="000A587E"/>
    <w:rsid w:val="000A7D39"/>
    <w:rsid w:val="000B38A0"/>
    <w:rsid w:val="000B4CD1"/>
    <w:rsid w:val="000B624C"/>
    <w:rsid w:val="000B65B0"/>
    <w:rsid w:val="000B70E3"/>
    <w:rsid w:val="000B739E"/>
    <w:rsid w:val="000C244F"/>
    <w:rsid w:val="000C4706"/>
    <w:rsid w:val="000C59B9"/>
    <w:rsid w:val="000C6E87"/>
    <w:rsid w:val="000C7475"/>
    <w:rsid w:val="000D006B"/>
    <w:rsid w:val="000D2078"/>
    <w:rsid w:val="000D6B83"/>
    <w:rsid w:val="000E08F3"/>
    <w:rsid w:val="000E174F"/>
    <w:rsid w:val="000E1E0D"/>
    <w:rsid w:val="000E3A67"/>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4666"/>
    <w:rsid w:val="001052D0"/>
    <w:rsid w:val="001064ED"/>
    <w:rsid w:val="0011187B"/>
    <w:rsid w:val="0011196B"/>
    <w:rsid w:val="00112498"/>
    <w:rsid w:val="001134B3"/>
    <w:rsid w:val="00117218"/>
    <w:rsid w:val="001208D0"/>
    <w:rsid w:val="0012251E"/>
    <w:rsid w:val="001235FD"/>
    <w:rsid w:val="001250E5"/>
    <w:rsid w:val="00126EA1"/>
    <w:rsid w:val="00127830"/>
    <w:rsid w:val="00127DF7"/>
    <w:rsid w:val="001314E3"/>
    <w:rsid w:val="00131C74"/>
    <w:rsid w:val="0013301A"/>
    <w:rsid w:val="00133DBD"/>
    <w:rsid w:val="001343B7"/>
    <w:rsid w:val="001358CA"/>
    <w:rsid w:val="00135A61"/>
    <w:rsid w:val="00137C2B"/>
    <w:rsid w:val="00141B92"/>
    <w:rsid w:val="00142A40"/>
    <w:rsid w:val="00142AF0"/>
    <w:rsid w:val="001439B3"/>
    <w:rsid w:val="001450DD"/>
    <w:rsid w:val="00145211"/>
    <w:rsid w:val="00145B9E"/>
    <w:rsid w:val="001476F4"/>
    <w:rsid w:val="00147C59"/>
    <w:rsid w:val="001531A7"/>
    <w:rsid w:val="00153D92"/>
    <w:rsid w:val="001542C8"/>
    <w:rsid w:val="00154EB7"/>
    <w:rsid w:val="00154FFC"/>
    <w:rsid w:val="00155868"/>
    <w:rsid w:val="00156641"/>
    <w:rsid w:val="00156746"/>
    <w:rsid w:val="00157DD6"/>
    <w:rsid w:val="00160ECA"/>
    <w:rsid w:val="00166CA6"/>
    <w:rsid w:val="00166DC4"/>
    <w:rsid w:val="00171BC9"/>
    <w:rsid w:val="00172532"/>
    <w:rsid w:val="001743C1"/>
    <w:rsid w:val="00175C16"/>
    <w:rsid w:val="0018154B"/>
    <w:rsid w:val="00181A58"/>
    <w:rsid w:val="0018201C"/>
    <w:rsid w:val="00182849"/>
    <w:rsid w:val="001830A0"/>
    <w:rsid w:val="00186835"/>
    <w:rsid w:val="00190A60"/>
    <w:rsid w:val="001921ED"/>
    <w:rsid w:val="0019229E"/>
    <w:rsid w:val="00192C72"/>
    <w:rsid w:val="00192CB6"/>
    <w:rsid w:val="00192DD2"/>
    <w:rsid w:val="00196E50"/>
    <w:rsid w:val="001A00C6"/>
    <w:rsid w:val="001A24F3"/>
    <w:rsid w:val="001A3005"/>
    <w:rsid w:val="001A6593"/>
    <w:rsid w:val="001B0234"/>
    <w:rsid w:val="001B0C3A"/>
    <w:rsid w:val="001B17BB"/>
    <w:rsid w:val="001B3FF9"/>
    <w:rsid w:val="001B4582"/>
    <w:rsid w:val="001B67EE"/>
    <w:rsid w:val="001C06EC"/>
    <w:rsid w:val="001C096F"/>
    <w:rsid w:val="001C5000"/>
    <w:rsid w:val="001C732C"/>
    <w:rsid w:val="001D413C"/>
    <w:rsid w:val="001D4FAA"/>
    <w:rsid w:val="001D5519"/>
    <w:rsid w:val="001D5AFD"/>
    <w:rsid w:val="001D6C05"/>
    <w:rsid w:val="001D6C9E"/>
    <w:rsid w:val="001D7FCD"/>
    <w:rsid w:val="001E1E29"/>
    <w:rsid w:val="001E2001"/>
    <w:rsid w:val="001E7800"/>
    <w:rsid w:val="001E7AA3"/>
    <w:rsid w:val="001F0B0E"/>
    <w:rsid w:val="001F332A"/>
    <w:rsid w:val="001F46A2"/>
    <w:rsid w:val="001F4B09"/>
    <w:rsid w:val="001F642A"/>
    <w:rsid w:val="00201CCE"/>
    <w:rsid w:val="002021E8"/>
    <w:rsid w:val="00206720"/>
    <w:rsid w:val="002105A8"/>
    <w:rsid w:val="00211053"/>
    <w:rsid w:val="002133B4"/>
    <w:rsid w:val="00213FBA"/>
    <w:rsid w:val="00216FA4"/>
    <w:rsid w:val="0021799B"/>
    <w:rsid w:val="00217E45"/>
    <w:rsid w:val="00220E75"/>
    <w:rsid w:val="00220F69"/>
    <w:rsid w:val="00221F84"/>
    <w:rsid w:val="00222AFC"/>
    <w:rsid w:val="002249D9"/>
    <w:rsid w:val="00224DF0"/>
    <w:rsid w:val="00227589"/>
    <w:rsid w:val="0023532E"/>
    <w:rsid w:val="00235F82"/>
    <w:rsid w:val="00236F7F"/>
    <w:rsid w:val="00237A22"/>
    <w:rsid w:val="00241891"/>
    <w:rsid w:val="00242423"/>
    <w:rsid w:val="00246392"/>
    <w:rsid w:val="0024644E"/>
    <w:rsid w:val="0024665D"/>
    <w:rsid w:val="0024686E"/>
    <w:rsid w:val="002507F7"/>
    <w:rsid w:val="0025192C"/>
    <w:rsid w:val="002525BF"/>
    <w:rsid w:val="002546AE"/>
    <w:rsid w:val="00255997"/>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77990"/>
    <w:rsid w:val="00280B36"/>
    <w:rsid w:val="0028610B"/>
    <w:rsid w:val="002862B2"/>
    <w:rsid w:val="00286F9D"/>
    <w:rsid w:val="00291C40"/>
    <w:rsid w:val="00292D11"/>
    <w:rsid w:val="002936EF"/>
    <w:rsid w:val="0029445D"/>
    <w:rsid w:val="0029538B"/>
    <w:rsid w:val="00296E15"/>
    <w:rsid w:val="002A0695"/>
    <w:rsid w:val="002A32B8"/>
    <w:rsid w:val="002A51CB"/>
    <w:rsid w:val="002A58AA"/>
    <w:rsid w:val="002A58E0"/>
    <w:rsid w:val="002A602C"/>
    <w:rsid w:val="002A67FE"/>
    <w:rsid w:val="002B0B79"/>
    <w:rsid w:val="002B0CEB"/>
    <w:rsid w:val="002B1BEE"/>
    <w:rsid w:val="002B2B3C"/>
    <w:rsid w:val="002B2D0E"/>
    <w:rsid w:val="002B3B2A"/>
    <w:rsid w:val="002B708A"/>
    <w:rsid w:val="002B7BCB"/>
    <w:rsid w:val="002C04E6"/>
    <w:rsid w:val="002C33EE"/>
    <w:rsid w:val="002C4113"/>
    <w:rsid w:val="002D063E"/>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D4F"/>
    <w:rsid w:val="00302DE7"/>
    <w:rsid w:val="003036BF"/>
    <w:rsid w:val="003041C7"/>
    <w:rsid w:val="0030433D"/>
    <w:rsid w:val="003049CD"/>
    <w:rsid w:val="00304DE5"/>
    <w:rsid w:val="00310FBC"/>
    <w:rsid w:val="00312186"/>
    <w:rsid w:val="00313150"/>
    <w:rsid w:val="00313B6A"/>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67C12"/>
    <w:rsid w:val="00370637"/>
    <w:rsid w:val="003716E6"/>
    <w:rsid w:val="00372AA4"/>
    <w:rsid w:val="00372EBA"/>
    <w:rsid w:val="00372EE9"/>
    <w:rsid w:val="003741B8"/>
    <w:rsid w:val="0037445F"/>
    <w:rsid w:val="003749B9"/>
    <w:rsid w:val="0037546E"/>
    <w:rsid w:val="00376B75"/>
    <w:rsid w:val="003813F6"/>
    <w:rsid w:val="00383AC1"/>
    <w:rsid w:val="00383C96"/>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C0014"/>
    <w:rsid w:val="003C0ABE"/>
    <w:rsid w:val="003C3792"/>
    <w:rsid w:val="003C37B4"/>
    <w:rsid w:val="003C3CB0"/>
    <w:rsid w:val="003C505B"/>
    <w:rsid w:val="003C5FB9"/>
    <w:rsid w:val="003C6AA3"/>
    <w:rsid w:val="003D0590"/>
    <w:rsid w:val="003D05AF"/>
    <w:rsid w:val="003D288B"/>
    <w:rsid w:val="003D5680"/>
    <w:rsid w:val="003D5B3D"/>
    <w:rsid w:val="003D5ED9"/>
    <w:rsid w:val="003D6D99"/>
    <w:rsid w:val="003D741F"/>
    <w:rsid w:val="003E26C8"/>
    <w:rsid w:val="003E2B9B"/>
    <w:rsid w:val="003E39C4"/>
    <w:rsid w:val="003E5975"/>
    <w:rsid w:val="003E6FC8"/>
    <w:rsid w:val="003F0FC7"/>
    <w:rsid w:val="003F376C"/>
    <w:rsid w:val="003F47EE"/>
    <w:rsid w:val="003F665D"/>
    <w:rsid w:val="003F6E08"/>
    <w:rsid w:val="0040006A"/>
    <w:rsid w:val="00400D94"/>
    <w:rsid w:val="00400FD6"/>
    <w:rsid w:val="00401CF0"/>
    <w:rsid w:val="00401DA9"/>
    <w:rsid w:val="0040419F"/>
    <w:rsid w:val="00405524"/>
    <w:rsid w:val="00406A94"/>
    <w:rsid w:val="00407549"/>
    <w:rsid w:val="00407767"/>
    <w:rsid w:val="00410A8E"/>
    <w:rsid w:val="00411AF4"/>
    <w:rsid w:val="00412022"/>
    <w:rsid w:val="004123BB"/>
    <w:rsid w:val="004220C9"/>
    <w:rsid w:val="00422A21"/>
    <w:rsid w:val="00422DF3"/>
    <w:rsid w:val="00423889"/>
    <w:rsid w:val="00423C2B"/>
    <w:rsid w:val="0042401A"/>
    <w:rsid w:val="004274B5"/>
    <w:rsid w:val="004301FE"/>
    <w:rsid w:val="00430202"/>
    <w:rsid w:val="004328DB"/>
    <w:rsid w:val="0043447C"/>
    <w:rsid w:val="004350A6"/>
    <w:rsid w:val="00441612"/>
    <w:rsid w:val="00441F51"/>
    <w:rsid w:val="00442DF3"/>
    <w:rsid w:val="00443816"/>
    <w:rsid w:val="004458B4"/>
    <w:rsid w:val="0044641C"/>
    <w:rsid w:val="00447D81"/>
    <w:rsid w:val="00451A26"/>
    <w:rsid w:val="00451FC9"/>
    <w:rsid w:val="00455EAD"/>
    <w:rsid w:val="00455EF8"/>
    <w:rsid w:val="00456799"/>
    <w:rsid w:val="00456824"/>
    <w:rsid w:val="00456C02"/>
    <w:rsid w:val="00456D32"/>
    <w:rsid w:val="004602BD"/>
    <w:rsid w:val="004611A5"/>
    <w:rsid w:val="004614DE"/>
    <w:rsid w:val="00461D67"/>
    <w:rsid w:val="00464167"/>
    <w:rsid w:val="00465EE8"/>
    <w:rsid w:val="004703DD"/>
    <w:rsid w:val="0047144E"/>
    <w:rsid w:val="00472539"/>
    <w:rsid w:val="0047571A"/>
    <w:rsid w:val="0047614D"/>
    <w:rsid w:val="004774B6"/>
    <w:rsid w:val="00483A55"/>
    <w:rsid w:val="00483C76"/>
    <w:rsid w:val="00484594"/>
    <w:rsid w:val="004870E7"/>
    <w:rsid w:val="00487411"/>
    <w:rsid w:val="004919AB"/>
    <w:rsid w:val="00492B30"/>
    <w:rsid w:val="0049350E"/>
    <w:rsid w:val="0049388D"/>
    <w:rsid w:val="004952BB"/>
    <w:rsid w:val="00496E0A"/>
    <w:rsid w:val="00497A6F"/>
    <w:rsid w:val="004A06C3"/>
    <w:rsid w:val="004A1716"/>
    <w:rsid w:val="004A19E8"/>
    <w:rsid w:val="004A5835"/>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4D0B"/>
    <w:rsid w:val="004D54AB"/>
    <w:rsid w:val="004E17A0"/>
    <w:rsid w:val="004E3DC6"/>
    <w:rsid w:val="004E418A"/>
    <w:rsid w:val="004E44D2"/>
    <w:rsid w:val="004E4716"/>
    <w:rsid w:val="004E630D"/>
    <w:rsid w:val="004E68A8"/>
    <w:rsid w:val="004E7ABB"/>
    <w:rsid w:val="004F14D3"/>
    <w:rsid w:val="004F1DA6"/>
    <w:rsid w:val="004F2B75"/>
    <w:rsid w:val="004F5C4A"/>
    <w:rsid w:val="005016C2"/>
    <w:rsid w:val="005037A7"/>
    <w:rsid w:val="00506271"/>
    <w:rsid w:val="00507B82"/>
    <w:rsid w:val="00511BC5"/>
    <w:rsid w:val="00511C5B"/>
    <w:rsid w:val="00513B07"/>
    <w:rsid w:val="00513DCE"/>
    <w:rsid w:val="00514082"/>
    <w:rsid w:val="00514A03"/>
    <w:rsid w:val="00516637"/>
    <w:rsid w:val="00516B90"/>
    <w:rsid w:val="00517B84"/>
    <w:rsid w:val="0052108D"/>
    <w:rsid w:val="00522927"/>
    <w:rsid w:val="00522E6B"/>
    <w:rsid w:val="005230AF"/>
    <w:rsid w:val="00524032"/>
    <w:rsid w:val="005248B8"/>
    <w:rsid w:val="00525B62"/>
    <w:rsid w:val="00525E1D"/>
    <w:rsid w:val="005266B3"/>
    <w:rsid w:val="00527FB7"/>
    <w:rsid w:val="00533086"/>
    <w:rsid w:val="005341EC"/>
    <w:rsid w:val="0053458E"/>
    <w:rsid w:val="0053562D"/>
    <w:rsid w:val="00535950"/>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9F9"/>
    <w:rsid w:val="00562F42"/>
    <w:rsid w:val="00562F92"/>
    <w:rsid w:val="005636B7"/>
    <w:rsid w:val="005645AA"/>
    <w:rsid w:val="005646E0"/>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617"/>
    <w:rsid w:val="005962FD"/>
    <w:rsid w:val="005A7646"/>
    <w:rsid w:val="005B05C4"/>
    <w:rsid w:val="005B2A0D"/>
    <w:rsid w:val="005B2F05"/>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414C"/>
    <w:rsid w:val="005E6958"/>
    <w:rsid w:val="005E7C00"/>
    <w:rsid w:val="005F0B1B"/>
    <w:rsid w:val="005F5A8A"/>
    <w:rsid w:val="005F790A"/>
    <w:rsid w:val="006005BB"/>
    <w:rsid w:val="00601CD6"/>
    <w:rsid w:val="0060381B"/>
    <w:rsid w:val="00603A31"/>
    <w:rsid w:val="00603E33"/>
    <w:rsid w:val="006071A1"/>
    <w:rsid w:val="00610571"/>
    <w:rsid w:val="00610B7C"/>
    <w:rsid w:val="00611D44"/>
    <w:rsid w:val="0061483D"/>
    <w:rsid w:val="00615B5E"/>
    <w:rsid w:val="0061759F"/>
    <w:rsid w:val="006205BC"/>
    <w:rsid w:val="0062156A"/>
    <w:rsid w:val="00622533"/>
    <w:rsid w:val="006246A2"/>
    <w:rsid w:val="00627207"/>
    <w:rsid w:val="00630191"/>
    <w:rsid w:val="0063113A"/>
    <w:rsid w:val="00633966"/>
    <w:rsid w:val="00634BDB"/>
    <w:rsid w:val="006354B9"/>
    <w:rsid w:val="0063551D"/>
    <w:rsid w:val="00635A38"/>
    <w:rsid w:val="0063764D"/>
    <w:rsid w:val="00641082"/>
    <w:rsid w:val="00641156"/>
    <w:rsid w:val="0064126E"/>
    <w:rsid w:val="006417D2"/>
    <w:rsid w:val="00644EE2"/>
    <w:rsid w:val="00645F11"/>
    <w:rsid w:val="006467B4"/>
    <w:rsid w:val="00646A50"/>
    <w:rsid w:val="00647C06"/>
    <w:rsid w:val="0065006C"/>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8072B"/>
    <w:rsid w:val="006808DE"/>
    <w:rsid w:val="00681191"/>
    <w:rsid w:val="00682B41"/>
    <w:rsid w:val="006837FD"/>
    <w:rsid w:val="0068393D"/>
    <w:rsid w:val="00684316"/>
    <w:rsid w:val="00685D0C"/>
    <w:rsid w:val="006909C8"/>
    <w:rsid w:val="00690CD4"/>
    <w:rsid w:val="006957AF"/>
    <w:rsid w:val="006A00FD"/>
    <w:rsid w:val="006A0F72"/>
    <w:rsid w:val="006A20C0"/>
    <w:rsid w:val="006A4132"/>
    <w:rsid w:val="006A44DF"/>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4955"/>
    <w:rsid w:val="00715524"/>
    <w:rsid w:val="00715AFF"/>
    <w:rsid w:val="0072183A"/>
    <w:rsid w:val="00725FCC"/>
    <w:rsid w:val="00726480"/>
    <w:rsid w:val="0073037D"/>
    <w:rsid w:val="007314C6"/>
    <w:rsid w:val="00731688"/>
    <w:rsid w:val="00733042"/>
    <w:rsid w:val="00733196"/>
    <w:rsid w:val="00735A03"/>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67DB1"/>
    <w:rsid w:val="00770340"/>
    <w:rsid w:val="00770B26"/>
    <w:rsid w:val="00770BFC"/>
    <w:rsid w:val="0077221A"/>
    <w:rsid w:val="00772AA7"/>
    <w:rsid w:val="00773C58"/>
    <w:rsid w:val="00774BB5"/>
    <w:rsid w:val="007751F7"/>
    <w:rsid w:val="00780FEF"/>
    <w:rsid w:val="00782478"/>
    <w:rsid w:val="007840EF"/>
    <w:rsid w:val="00784144"/>
    <w:rsid w:val="00784233"/>
    <w:rsid w:val="007849E7"/>
    <w:rsid w:val="007851C4"/>
    <w:rsid w:val="00785B9A"/>
    <w:rsid w:val="007866DB"/>
    <w:rsid w:val="00786900"/>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2D00"/>
    <w:rsid w:val="007D663C"/>
    <w:rsid w:val="007D6E71"/>
    <w:rsid w:val="007D6F82"/>
    <w:rsid w:val="007D768E"/>
    <w:rsid w:val="007E0031"/>
    <w:rsid w:val="007E0125"/>
    <w:rsid w:val="007E1421"/>
    <w:rsid w:val="007E1520"/>
    <w:rsid w:val="007E4E7A"/>
    <w:rsid w:val="007E59E0"/>
    <w:rsid w:val="007E6CF9"/>
    <w:rsid w:val="007F098F"/>
    <w:rsid w:val="007F35B0"/>
    <w:rsid w:val="007F39AB"/>
    <w:rsid w:val="007F3C35"/>
    <w:rsid w:val="007F436C"/>
    <w:rsid w:val="007F709A"/>
    <w:rsid w:val="007F7506"/>
    <w:rsid w:val="0080234E"/>
    <w:rsid w:val="00803A5C"/>
    <w:rsid w:val="00803C05"/>
    <w:rsid w:val="00803DF1"/>
    <w:rsid w:val="00805F90"/>
    <w:rsid w:val="00807D4B"/>
    <w:rsid w:val="00807EA0"/>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64E"/>
    <w:rsid w:val="00864EB4"/>
    <w:rsid w:val="00867626"/>
    <w:rsid w:val="008677AA"/>
    <w:rsid w:val="00871DC4"/>
    <w:rsid w:val="008731C4"/>
    <w:rsid w:val="008745F1"/>
    <w:rsid w:val="0087596D"/>
    <w:rsid w:val="00875D44"/>
    <w:rsid w:val="00875F2C"/>
    <w:rsid w:val="00876267"/>
    <w:rsid w:val="00876661"/>
    <w:rsid w:val="0088516D"/>
    <w:rsid w:val="00885C78"/>
    <w:rsid w:val="00887093"/>
    <w:rsid w:val="00887E77"/>
    <w:rsid w:val="008929F2"/>
    <w:rsid w:val="00895D85"/>
    <w:rsid w:val="0089742F"/>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0D79"/>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34E4"/>
    <w:rsid w:val="0091393F"/>
    <w:rsid w:val="00913A96"/>
    <w:rsid w:val="00913FDE"/>
    <w:rsid w:val="00914620"/>
    <w:rsid w:val="009150FC"/>
    <w:rsid w:val="0091550F"/>
    <w:rsid w:val="00915D8F"/>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1CA8"/>
    <w:rsid w:val="009531F5"/>
    <w:rsid w:val="0095482F"/>
    <w:rsid w:val="00956699"/>
    <w:rsid w:val="00956EBE"/>
    <w:rsid w:val="00960E1D"/>
    <w:rsid w:val="00962D59"/>
    <w:rsid w:val="00965F85"/>
    <w:rsid w:val="00967DA7"/>
    <w:rsid w:val="00974A41"/>
    <w:rsid w:val="0097793F"/>
    <w:rsid w:val="00980A92"/>
    <w:rsid w:val="00980B7A"/>
    <w:rsid w:val="00980D1A"/>
    <w:rsid w:val="00984FD9"/>
    <w:rsid w:val="00985133"/>
    <w:rsid w:val="00992273"/>
    <w:rsid w:val="00992A1F"/>
    <w:rsid w:val="00994B27"/>
    <w:rsid w:val="00997DF1"/>
    <w:rsid w:val="009A01B2"/>
    <w:rsid w:val="009A1713"/>
    <w:rsid w:val="009A1998"/>
    <w:rsid w:val="009A20DC"/>
    <w:rsid w:val="009A2BCF"/>
    <w:rsid w:val="009A6C7C"/>
    <w:rsid w:val="009A71A9"/>
    <w:rsid w:val="009A73E4"/>
    <w:rsid w:val="009A74B4"/>
    <w:rsid w:val="009B3BBD"/>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6CA5"/>
    <w:rsid w:val="009F7762"/>
    <w:rsid w:val="00A004A5"/>
    <w:rsid w:val="00A0201B"/>
    <w:rsid w:val="00A02B02"/>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37A9A"/>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2ED1"/>
    <w:rsid w:val="00A93574"/>
    <w:rsid w:val="00A9382F"/>
    <w:rsid w:val="00A93919"/>
    <w:rsid w:val="00A94ED6"/>
    <w:rsid w:val="00A952E9"/>
    <w:rsid w:val="00A9660A"/>
    <w:rsid w:val="00AA3DC7"/>
    <w:rsid w:val="00AA4018"/>
    <w:rsid w:val="00AA4972"/>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C6B09"/>
    <w:rsid w:val="00AD1BD4"/>
    <w:rsid w:val="00AD2E40"/>
    <w:rsid w:val="00AD37C6"/>
    <w:rsid w:val="00AE3813"/>
    <w:rsid w:val="00AE5732"/>
    <w:rsid w:val="00AE5AF7"/>
    <w:rsid w:val="00AE5F7F"/>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22F5"/>
    <w:rsid w:val="00B253C3"/>
    <w:rsid w:val="00B25DC8"/>
    <w:rsid w:val="00B26D77"/>
    <w:rsid w:val="00B279F6"/>
    <w:rsid w:val="00B31783"/>
    <w:rsid w:val="00B32750"/>
    <w:rsid w:val="00B337F9"/>
    <w:rsid w:val="00B35168"/>
    <w:rsid w:val="00B367F0"/>
    <w:rsid w:val="00B4088F"/>
    <w:rsid w:val="00B41099"/>
    <w:rsid w:val="00B427A9"/>
    <w:rsid w:val="00B43693"/>
    <w:rsid w:val="00B45928"/>
    <w:rsid w:val="00B51331"/>
    <w:rsid w:val="00B52742"/>
    <w:rsid w:val="00B52810"/>
    <w:rsid w:val="00B53B0A"/>
    <w:rsid w:val="00B56F4B"/>
    <w:rsid w:val="00B57985"/>
    <w:rsid w:val="00B61376"/>
    <w:rsid w:val="00B637B5"/>
    <w:rsid w:val="00B63A3F"/>
    <w:rsid w:val="00B650DD"/>
    <w:rsid w:val="00B65AF1"/>
    <w:rsid w:val="00B66A1F"/>
    <w:rsid w:val="00B70F71"/>
    <w:rsid w:val="00B75515"/>
    <w:rsid w:val="00B75A19"/>
    <w:rsid w:val="00B823D3"/>
    <w:rsid w:val="00B913A1"/>
    <w:rsid w:val="00B9200E"/>
    <w:rsid w:val="00B94349"/>
    <w:rsid w:val="00B94EA1"/>
    <w:rsid w:val="00B9555F"/>
    <w:rsid w:val="00B96B21"/>
    <w:rsid w:val="00B97337"/>
    <w:rsid w:val="00B974DC"/>
    <w:rsid w:val="00BA06B7"/>
    <w:rsid w:val="00BA0EC1"/>
    <w:rsid w:val="00BA49EC"/>
    <w:rsid w:val="00BA58DE"/>
    <w:rsid w:val="00BA6D6B"/>
    <w:rsid w:val="00BA7577"/>
    <w:rsid w:val="00BA7A0A"/>
    <w:rsid w:val="00BB0E8D"/>
    <w:rsid w:val="00BB5955"/>
    <w:rsid w:val="00BB7959"/>
    <w:rsid w:val="00BB7DC9"/>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1F04"/>
    <w:rsid w:val="00C23184"/>
    <w:rsid w:val="00C24548"/>
    <w:rsid w:val="00C25419"/>
    <w:rsid w:val="00C25BA1"/>
    <w:rsid w:val="00C278DE"/>
    <w:rsid w:val="00C3179A"/>
    <w:rsid w:val="00C31D6E"/>
    <w:rsid w:val="00C31ED6"/>
    <w:rsid w:val="00C32A70"/>
    <w:rsid w:val="00C34EBD"/>
    <w:rsid w:val="00C352A4"/>
    <w:rsid w:val="00C37C34"/>
    <w:rsid w:val="00C406C2"/>
    <w:rsid w:val="00C44669"/>
    <w:rsid w:val="00C452D8"/>
    <w:rsid w:val="00C5445B"/>
    <w:rsid w:val="00C5460E"/>
    <w:rsid w:val="00C55220"/>
    <w:rsid w:val="00C55A14"/>
    <w:rsid w:val="00C6053E"/>
    <w:rsid w:val="00C617CA"/>
    <w:rsid w:val="00C6255D"/>
    <w:rsid w:val="00C6461F"/>
    <w:rsid w:val="00C65A5C"/>
    <w:rsid w:val="00C66766"/>
    <w:rsid w:val="00C71157"/>
    <w:rsid w:val="00C734BA"/>
    <w:rsid w:val="00C745B1"/>
    <w:rsid w:val="00C752BF"/>
    <w:rsid w:val="00C75ABE"/>
    <w:rsid w:val="00C75C59"/>
    <w:rsid w:val="00C77B54"/>
    <w:rsid w:val="00C800F0"/>
    <w:rsid w:val="00C8049B"/>
    <w:rsid w:val="00C81426"/>
    <w:rsid w:val="00C819F0"/>
    <w:rsid w:val="00C825D2"/>
    <w:rsid w:val="00C84A87"/>
    <w:rsid w:val="00C84B17"/>
    <w:rsid w:val="00C86422"/>
    <w:rsid w:val="00C86874"/>
    <w:rsid w:val="00C87EB2"/>
    <w:rsid w:val="00C90218"/>
    <w:rsid w:val="00C9063C"/>
    <w:rsid w:val="00C9097C"/>
    <w:rsid w:val="00C9101C"/>
    <w:rsid w:val="00C916CF"/>
    <w:rsid w:val="00C923CE"/>
    <w:rsid w:val="00C92BE6"/>
    <w:rsid w:val="00C93FDD"/>
    <w:rsid w:val="00C94938"/>
    <w:rsid w:val="00C94D0E"/>
    <w:rsid w:val="00C95423"/>
    <w:rsid w:val="00C96B53"/>
    <w:rsid w:val="00CA1607"/>
    <w:rsid w:val="00CA26C1"/>
    <w:rsid w:val="00CA28DF"/>
    <w:rsid w:val="00CA4351"/>
    <w:rsid w:val="00CA50ED"/>
    <w:rsid w:val="00CA60D6"/>
    <w:rsid w:val="00CB3FE4"/>
    <w:rsid w:val="00CB5F55"/>
    <w:rsid w:val="00CB6F6C"/>
    <w:rsid w:val="00CB785C"/>
    <w:rsid w:val="00CB797C"/>
    <w:rsid w:val="00CC0778"/>
    <w:rsid w:val="00CC0913"/>
    <w:rsid w:val="00CC092B"/>
    <w:rsid w:val="00CC162C"/>
    <w:rsid w:val="00CC1776"/>
    <w:rsid w:val="00CC1EF8"/>
    <w:rsid w:val="00CC3C3B"/>
    <w:rsid w:val="00CC6A0C"/>
    <w:rsid w:val="00CD0E8D"/>
    <w:rsid w:val="00CD3A55"/>
    <w:rsid w:val="00CD3D90"/>
    <w:rsid w:val="00CD4426"/>
    <w:rsid w:val="00CD481A"/>
    <w:rsid w:val="00CD6322"/>
    <w:rsid w:val="00CE4371"/>
    <w:rsid w:val="00CE76E1"/>
    <w:rsid w:val="00CF0261"/>
    <w:rsid w:val="00CF158D"/>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15B44"/>
    <w:rsid w:val="00D160A8"/>
    <w:rsid w:val="00D209EB"/>
    <w:rsid w:val="00D2276E"/>
    <w:rsid w:val="00D22B1D"/>
    <w:rsid w:val="00D234CA"/>
    <w:rsid w:val="00D238F4"/>
    <w:rsid w:val="00D26201"/>
    <w:rsid w:val="00D32763"/>
    <w:rsid w:val="00D32C60"/>
    <w:rsid w:val="00D37D53"/>
    <w:rsid w:val="00D448E5"/>
    <w:rsid w:val="00D450CC"/>
    <w:rsid w:val="00D471D8"/>
    <w:rsid w:val="00D50C83"/>
    <w:rsid w:val="00D51AB0"/>
    <w:rsid w:val="00D51C70"/>
    <w:rsid w:val="00D52433"/>
    <w:rsid w:val="00D52501"/>
    <w:rsid w:val="00D52789"/>
    <w:rsid w:val="00D56678"/>
    <w:rsid w:val="00D57DE2"/>
    <w:rsid w:val="00D638D2"/>
    <w:rsid w:val="00D63CBF"/>
    <w:rsid w:val="00D7030D"/>
    <w:rsid w:val="00D7079F"/>
    <w:rsid w:val="00D72454"/>
    <w:rsid w:val="00D726FB"/>
    <w:rsid w:val="00D73F60"/>
    <w:rsid w:val="00D74FCE"/>
    <w:rsid w:val="00D751CB"/>
    <w:rsid w:val="00D7584F"/>
    <w:rsid w:val="00D76D34"/>
    <w:rsid w:val="00D77107"/>
    <w:rsid w:val="00D83CEE"/>
    <w:rsid w:val="00D86C3E"/>
    <w:rsid w:val="00D90940"/>
    <w:rsid w:val="00D92404"/>
    <w:rsid w:val="00D927E1"/>
    <w:rsid w:val="00D92AD8"/>
    <w:rsid w:val="00D93269"/>
    <w:rsid w:val="00D941C0"/>
    <w:rsid w:val="00D9673C"/>
    <w:rsid w:val="00DA0615"/>
    <w:rsid w:val="00DA0D80"/>
    <w:rsid w:val="00DA14C4"/>
    <w:rsid w:val="00DA4429"/>
    <w:rsid w:val="00DA44BD"/>
    <w:rsid w:val="00DA6D36"/>
    <w:rsid w:val="00DA76B8"/>
    <w:rsid w:val="00DB09C9"/>
    <w:rsid w:val="00DB0F63"/>
    <w:rsid w:val="00DB1B28"/>
    <w:rsid w:val="00DB4342"/>
    <w:rsid w:val="00DB4405"/>
    <w:rsid w:val="00DB4AC8"/>
    <w:rsid w:val="00DB4E1B"/>
    <w:rsid w:val="00DB51ED"/>
    <w:rsid w:val="00DB700A"/>
    <w:rsid w:val="00DB713F"/>
    <w:rsid w:val="00DB75E0"/>
    <w:rsid w:val="00DC051D"/>
    <w:rsid w:val="00DC14E5"/>
    <w:rsid w:val="00DC16C2"/>
    <w:rsid w:val="00DC17C4"/>
    <w:rsid w:val="00DC2148"/>
    <w:rsid w:val="00DC2249"/>
    <w:rsid w:val="00DC442F"/>
    <w:rsid w:val="00DC4DD2"/>
    <w:rsid w:val="00DD38F0"/>
    <w:rsid w:val="00DD3CA9"/>
    <w:rsid w:val="00DD43E8"/>
    <w:rsid w:val="00DD47B6"/>
    <w:rsid w:val="00DE0ACB"/>
    <w:rsid w:val="00DE46EB"/>
    <w:rsid w:val="00DE5BE7"/>
    <w:rsid w:val="00DE6809"/>
    <w:rsid w:val="00DE6F53"/>
    <w:rsid w:val="00DF49AD"/>
    <w:rsid w:val="00DF6CB5"/>
    <w:rsid w:val="00DF709E"/>
    <w:rsid w:val="00E008A5"/>
    <w:rsid w:val="00E01147"/>
    <w:rsid w:val="00E011B9"/>
    <w:rsid w:val="00E03471"/>
    <w:rsid w:val="00E065DB"/>
    <w:rsid w:val="00E07EAD"/>
    <w:rsid w:val="00E10BC7"/>
    <w:rsid w:val="00E11458"/>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748C"/>
    <w:rsid w:val="00E377E3"/>
    <w:rsid w:val="00E40A7C"/>
    <w:rsid w:val="00E42E46"/>
    <w:rsid w:val="00E45069"/>
    <w:rsid w:val="00E45F5E"/>
    <w:rsid w:val="00E4691D"/>
    <w:rsid w:val="00E47123"/>
    <w:rsid w:val="00E514BD"/>
    <w:rsid w:val="00E54EF2"/>
    <w:rsid w:val="00E605C4"/>
    <w:rsid w:val="00E614C7"/>
    <w:rsid w:val="00E64742"/>
    <w:rsid w:val="00E65D1E"/>
    <w:rsid w:val="00E66BD0"/>
    <w:rsid w:val="00E66DC0"/>
    <w:rsid w:val="00E67A26"/>
    <w:rsid w:val="00E70B96"/>
    <w:rsid w:val="00E75AFB"/>
    <w:rsid w:val="00E763C4"/>
    <w:rsid w:val="00E77010"/>
    <w:rsid w:val="00E7786F"/>
    <w:rsid w:val="00E81C5D"/>
    <w:rsid w:val="00E81FC4"/>
    <w:rsid w:val="00E833F1"/>
    <w:rsid w:val="00E83E03"/>
    <w:rsid w:val="00E83EFA"/>
    <w:rsid w:val="00E8551A"/>
    <w:rsid w:val="00E9107C"/>
    <w:rsid w:val="00E92007"/>
    <w:rsid w:val="00E954E1"/>
    <w:rsid w:val="00E9599B"/>
    <w:rsid w:val="00E96361"/>
    <w:rsid w:val="00E969A8"/>
    <w:rsid w:val="00E96D8C"/>
    <w:rsid w:val="00E96E55"/>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6DB8"/>
    <w:rsid w:val="00ED7A00"/>
    <w:rsid w:val="00EE3121"/>
    <w:rsid w:val="00EE583C"/>
    <w:rsid w:val="00EE6A0E"/>
    <w:rsid w:val="00EE7355"/>
    <w:rsid w:val="00EF5A6D"/>
    <w:rsid w:val="00EF72DF"/>
    <w:rsid w:val="00EF78B6"/>
    <w:rsid w:val="00F005F5"/>
    <w:rsid w:val="00F01008"/>
    <w:rsid w:val="00F0192A"/>
    <w:rsid w:val="00F01A84"/>
    <w:rsid w:val="00F01EAB"/>
    <w:rsid w:val="00F07F51"/>
    <w:rsid w:val="00F11C26"/>
    <w:rsid w:val="00F11E3C"/>
    <w:rsid w:val="00F12003"/>
    <w:rsid w:val="00F134A8"/>
    <w:rsid w:val="00F146BD"/>
    <w:rsid w:val="00F17BB0"/>
    <w:rsid w:val="00F20CA2"/>
    <w:rsid w:val="00F211AF"/>
    <w:rsid w:val="00F219A8"/>
    <w:rsid w:val="00F21F93"/>
    <w:rsid w:val="00F24FDB"/>
    <w:rsid w:val="00F26E88"/>
    <w:rsid w:val="00F27460"/>
    <w:rsid w:val="00F3059E"/>
    <w:rsid w:val="00F32093"/>
    <w:rsid w:val="00F32824"/>
    <w:rsid w:val="00F337D3"/>
    <w:rsid w:val="00F35694"/>
    <w:rsid w:val="00F35DE6"/>
    <w:rsid w:val="00F365E5"/>
    <w:rsid w:val="00F37BA7"/>
    <w:rsid w:val="00F4090F"/>
    <w:rsid w:val="00F41B76"/>
    <w:rsid w:val="00F449EC"/>
    <w:rsid w:val="00F50373"/>
    <w:rsid w:val="00F50DD7"/>
    <w:rsid w:val="00F525B9"/>
    <w:rsid w:val="00F54DCC"/>
    <w:rsid w:val="00F55A76"/>
    <w:rsid w:val="00F56189"/>
    <w:rsid w:val="00F5671A"/>
    <w:rsid w:val="00F61289"/>
    <w:rsid w:val="00F62870"/>
    <w:rsid w:val="00F64A4F"/>
    <w:rsid w:val="00F6785D"/>
    <w:rsid w:val="00F700E3"/>
    <w:rsid w:val="00F7146B"/>
    <w:rsid w:val="00F71661"/>
    <w:rsid w:val="00F717AB"/>
    <w:rsid w:val="00F72454"/>
    <w:rsid w:val="00F73AA5"/>
    <w:rsid w:val="00F7424A"/>
    <w:rsid w:val="00F7435C"/>
    <w:rsid w:val="00F764F5"/>
    <w:rsid w:val="00F77FAF"/>
    <w:rsid w:val="00F800F9"/>
    <w:rsid w:val="00F802F9"/>
    <w:rsid w:val="00F83DA5"/>
    <w:rsid w:val="00F840E1"/>
    <w:rsid w:val="00F84472"/>
    <w:rsid w:val="00F84EC7"/>
    <w:rsid w:val="00F85363"/>
    <w:rsid w:val="00F85E09"/>
    <w:rsid w:val="00F90755"/>
    <w:rsid w:val="00F90A12"/>
    <w:rsid w:val="00F9143F"/>
    <w:rsid w:val="00F92308"/>
    <w:rsid w:val="00F93161"/>
    <w:rsid w:val="00F9379D"/>
    <w:rsid w:val="00FA10EF"/>
    <w:rsid w:val="00FA359F"/>
    <w:rsid w:val="00FA7352"/>
    <w:rsid w:val="00FB0D33"/>
    <w:rsid w:val="00FB271E"/>
    <w:rsid w:val="00FB38A8"/>
    <w:rsid w:val="00FB3AFA"/>
    <w:rsid w:val="00FB3CC2"/>
    <w:rsid w:val="00FB529B"/>
    <w:rsid w:val="00FB5B12"/>
    <w:rsid w:val="00FB7363"/>
    <w:rsid w:val="00FC162C"/>
    <w:rsid w:val="00FC2DAE"/>
    <w:rsid w:val="00FC37C9"/>
    <w:rsid w:val="00FC3A6F"/>
    <w:rsid w:val="00FC49A7"/>
    <w:rsid w:val="00FC53E2"/>
    <w:rsid w:val="00FC72A3"/>
    <w:rsid w:val="00FC74CD"/>
    <w:rsid w:val="00FD2AAC"/>
    <w:rsid w:val="00FD553D"/>
    <w:rsid w:val="00FE2EC9"/>
    <w:rsid w:val="00FE572A"/>
    <w:rsid w:val="00FE5E68"/>
    <w:rsid w:val="00FE6846"/>
    <w:rsid w:val="00FE7C7F"/>
    <w:rsid w:val="00FE7E30"/>
    <w:rsid w:val="00FF1E69"/>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65006C"/>
    <w:pPr>
      <w:numPr>
        <w:ilvl w:val="2"/>
      </w:numPr>
      <w:spacing w:before="200"/>
      <w:outlineLvl w:val="2"/>
    </w:pPr>
    <w:rPr>
      <w:bCs/>
    </w:rPr>
  </w:style>
  <w:style w:type="paragraph" w:styleId="Heading4">
    <w:name w:val="heading 4"/>
    <w:basedOn w:val="Heading3"/>
    <w:next w:val="BodyText"/>
    <w:link w:val="Heading4Char"/>
    <w:uiPriority w:val="99"/>
    <w:qFormat/>
    <w:rsid w:val="00C65A5C"/>
    <w:pPr>
      <w:numPr>
        <w:ilvl w:val="3"/>
      </w:numPr>
      <w:outlineLvl w:val="3"/>
    </w:pPr>
    <w:rPr>
      <w:bCs w:val="0"/>
      <w:iCs/>
      <w:lang w:eastAsia="fr-CH"/>
    </w:rPr>
  </w:style>
  <w:style w:type="paragraph" w:styleId="Heading5">
    <w:name w:val="heading 5"/>
    <w:basedOn w:val="Heading4"/>
    <w:next w:val="BodyText"/>
    <w:link w:val="Heading5Char"/>
    <w:uiPriority w:val="99"/>
    <w:qFormat/>
    <w:rsid w:val="00C65A5C"/>
    <w:pPr>
      <w:numPr>
        <w:ilvl w:val="4"/>
      </w:numPr>
      <w:outlineLvl w:val="4"/>
    </w:pPr>
  </w:style>
  <w:style w:type="paragraph" w:styleId="Heading6">
    <w:name w:val="heading 6"/>
    <w:basedOn w:val="Normal"/>
    <w:next w:val="Normal"/>
    <w:link w:val="Heading6Char"/>
    <w:uiPriority w:val="99"/>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65006C"/>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410A8E"/>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B637B5"/>
    <w:pPr>
      <w:spacing w:after="120" w:line="240" w:lineRule="auto"/>
    </w:pPr>
    <w:rPr>
      <w:sz w:val="20"/>
      <w:szCs w:val="20"/>
    </w:rPr>
  </w:style>
  <w:style w:type="character" w:customStyle="1" w:styleId="FootnoteTextChar">
    <w:name w:val="Footnote Text Char"/>
    <w:basedOn w:val="DefaultParagraphFont"/>
    <w:link w:val="FootnoteText"/>
    <w:semiHidden/>
    <w:rsid w:val="00B637B5"/>
    <w:rPr>
      <w:rFonts w:cs="Calibri"/>
      <w:sz w:val="20"/>
      <w:szCs w:val="20"/>
      <w:lang w:val="en-GB" w:eastAsia="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5F5A8A"/>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5F5A8A"/>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E763C4"/>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D15B44"/>
    <w:pPr>
      <w:spacing w:line="240" w:lineRule="auto"/>
      <w:ind w:left="3402" w:hanging="3402"/>
    </w:pPr>
    <w:rPr>
      <w:rFonts w:eastAsia="Times New Roman" w:cs="Times New Roman"/>
      <w:snapToGrid w:val="0"/>
    </w:rPr>
  </w:style>
  <w:style w:type="paragraph" w:customStyle="1" w:styleId="TableEntry">
    <w:name w:val="Table Entry"/>
    <w:basedOn w:val="Normal"/>
    <w:uiPriority w:val="18"/>
    <w:qFormat/>
    <w:rsid w:val="00E763C4"/>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D15B44"/>
    <w:rPr>
      <w:rFonts w:eastAsia="Times New Roman"/>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65006C"/>
    <w:pPr>
      <w:numPr>
        <w:ilvl w:val="2"/>
      </w:numPr>
      <w:spacing w:before="200"/>
      <w:outlineLvl w:val="2"/>
    </w:pPr>
    <w:rPr>
      <w:bCs/>
    </w:rPr>
  </w:style>
  <w:style w:type="paragraph" w:styleId="Heading4">
    <w:name w:val="heading 4"/>
    <w:basedOn w:val="Heading3"/>
    <w:next w:val="BodyText"/>
    <w:link w:val="Heading4Char"/>
    <w:uiPriority w:val="99"/>
    <w:qFormat/>
    <w:rsid w:val="00C65A5C"/>
    <w:pPr>
      <w:numPr>
        <w:ilvl w:val="3"/>
      </w:numPr>
      <w:outlineLvl w:val="3"/>
    </w:pPr>
    <w:rPr>
      <w:bCs w:val="0"/>
      <w:iCs/>
      <w:lang w:eastAsia="fr-CH"/>
    </w:rPr>
  </w:style>
  <w:style w:type="paragraph" w:styleId="Heading5">
    <w:name w:val="heading 5"/>
    <w:basedOn w:val="Heading4"/>
    <w:next w:val="BodyText"/>
    <w:link w:val="Heading5Char"/>
    <w:uiPriority w:val="99"/>
    <w:qFormat/>
    <w:rsid w:val="00C65A5C"/>
    <w:pPr>
      <w:numPr>
        <w:ilvl w:val="4"/>
      </w:numPr>
      <w:outlineLvl w:val="4"/>
    </w:pPr>
  </w:style>
  <w:style w:type="paragraph" w:styleId="Heading6">
    <w:name w:val="heading 6"/>
    <w:basedOn w:val="Normal"/>
    <w:next w:val="Normal"/>
    <w:link w:val="Heading6Char"/>
    <w:uiPriority w:val="99"/>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65006C"/>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410A8E"/>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B637B5"/>
    <w:pPr>
      <w:spacing w:after="120" w:line="240" w:lineRule="auto"/>
    </w:pPr>
    <w:rPr>
      <w:sz w:val="20"/>
      <w:szCs w:val="20"/>
    </w:rPr>
  </w:style>
  <w:style w:type="character" w:customStyle="1" w:styleId="FootnoteTextChar">
    <w:name w:val="Footnote Text Char"/>
    <w:basedOn w:val="DefaultParagraphFont"/>
    <w:link w:val="FootnoteText"/>
    <w:semiHidden/>
    <w:rsid w:val="00B637B5"/>
    <w:rPr>
      <w:rFonts w:cs="Calibri"/>
      <w:sz w:val="20"/>
      <w:szCs w:val="20"/>
      <w:lang w:val="en-GB" w:eastAsia="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5F5A8A"/>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5F5A8A"/>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E763C4"/>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D15B44"/>
    <w:pPr>
      <w:spacing w:line="240" w:lineRule="auto"/>
      <w:ind w:left="3402" w:hanging="3402"/>
    </w:pPr>
    <w:rPr>
      <w:rFonts w:eastAsia="Times New Roman" w:cs="Times New Roman"/>
      <w:snapToGrid w:val="0"/>
    </w:rPr>
  </w:style>
  <w:style w:type="paragraph" w:customStyle="1" w:styleId="TableEntry">
    <w:name w:val="Table Entry"/>
    <w:basedOn w:val="Normal"/>
    <w:uiPriority w:val="18"/>
    <w:qFormat/>
    <w:rsid w:val="00E763C4"/>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D15B44"/>
    <w:rPr>
      <w:rFonts w:eastAsia="Times New Roman"/>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mtech.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support_rf_na@semtech.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Sem153</b:Tag>
    <b:SourceType>Report</b:SourceType>
    <b:Guid>{01C07248-46CD-44A7-A552-6175DD85BD9E}</b:Guid>
    <b:Author>
      <b:Author>
        <b:Corporate>Semtech Ltd</b:Corporate>
      </b:Author>
    </b:Author>
    <b:Title>LoRaWAN Network Server Demonstration: Installation Guide</b:Title>
    <b:Year>2015</b:Year>
    <b:RefOrder>1</b:RefOrder>
  </b:Source>
</b:Sources>
</file>

<file path=customXml/itemProps1.xml><?xml version="1.0" encoding="utf-8"?>
<ds:datastoreItem xmlns:ds="http://schemas.openxmlformats.org/officeDocument/2006/customXml" ds:itemID="{A31E6EA3-0BC2-4660-907D-A5B0E1C1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0</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LoRa IoT Demonstration Network Software Solution Server Build Guide</vt:lpstr>
    </vt:vector>
  </TitlesOfParts>
  <Company>Semtech Corporation</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IoT Demonstration Network Software Solution Server Build Guide</dc:title>
  <dc:creator>Ken Porter</dc:creator>
  <cp:lastModifiedBy>Adrian Mayes</cp:lastModifiedBy>
  <cp:revision>3</cp:revision>
  <cp:lastPrinted>2015-04-24T16:03:00Z</cp:lastPrinted>
  <dcterms:created xsi:type="dcterms:W3CDTF">2015-07-06T16:37:00Z</dcterms:created>
  <dcterms:modified xsi:type="dcterms:W3CDTF">2015-07-31T13:24:00Z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AN.LS.15</vt:lpwstr>
  </property>
  <property fmtid="{D5CDD505-2E9C-101B-9397-08002B2CF9AE}" pid="3" name="Short Title">
    <vt:lpwstr>LoRa Server Build</vt:lpwstr>
  </property>
  <property fmtid="{D5CDD505-2E9C-101B-9397-08002B2CF9AE}" pid="4" name="Date completed">
    <vt:lpwstr>March 2015</vt:lpwstr>
  </property>
  <property fmtid="{D5CDD505-2E9C-101B-9397-08002B2CF9AE}" pid="5" name="Revision">
    <vt:lpwstr>1.0</vt:lpwstr>
  </property>
</Properties>
</file>